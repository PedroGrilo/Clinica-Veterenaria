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0C62A9" w:rsidP="00AD3170">
      <w:pPr>
        <w:pStyle w:val="Fotografia"/>
        <w:jc w:val="left"/>
      </w:pPr>
      <w:r>
        <w:rPr>
          <w:noProof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856582</wp:posOffset>
            </wp:positionV>
            <wp:extent cx="1807845" cy="193103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54A" w:rsidRDefault="00AD3170" w:rsidP="00C6554A">
      <w:pPr>
        <w:pStyle w:val="Ttulo"/>
      </w:pPr>
      <w:r>
        <w:t>Manual de Técnico</w:t>
      </w:r>
    </w:p>
    <w:p w:rsidR="00C6554A" w:rsidRPr="00D5413C" w:rsidRDefault="00AD3170" w:rsidP="00C6554A">
      <w:pPr>
        <w:pStyle w:val="Subttulo"/>
      </w:pPr>
      <w:r>
        <w:t>Clínica veteraria</w:t>
      </w:r>
    </w:p>
    <w:p w:rsidR="00C6554A" w:rsidRDefault="00AD3170" w:rsidP="00C6554A">
      <w:pPr>
        <w:pStyle w:val="InformaesdeContacto"/>
      </w:pPr>
      <w:r>
        <w:t>Pedro Grilo / João Almeida</w:t>
      </w:r>
      <w:r w:rsidR="00C6554A">
        <w:rPr>
          <w:lang w:bidi="pt-PT"/>
        </w:rPr>
        <w:t xml:space="preserve"> | </w:t>
      </w:r>
      <w:r>
        <w:t>Programação Web</w:t>
      </w:r>
      <w:r w:rsidR="00C6554A">
        <w:rPr>
          <w:lang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pt-PT" w:eastAsia="en-US"/>
        </w:rPr>
        <w:id w:val="1399632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0C5" w:rsidRDefault="001C50C5">
          <w:pPr>
            <w:pStyle w:val="Cabealhodondice"/>
          </w:pPr>
          <w:r>
            <w:rPr>
              <w:lang w:val="pt-PT"/>
            </w:rPr>
            <w:t>Conteúdo</w:t>
          </w:r>
        </w:p>
        <w:p w:rsidR="000C62A9" w:rsidRDefault="001C50C5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346682" w:history="1">
            <w:r w:rsidR="000C62A9" w:rsidRPr="00E90478">
              <w:rPr>
                <w:rStyle w:val="Hiperligao"/>
                <w:noProof/>
              </w:rPr>
              <w:t>Componentes técnicas utilizadas: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_Toc6346682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2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E4884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3" w:history="1">
            <w:r w:rsidR="000C62A9" w:rsidRPr="00E90478">
              <w:rPr>
                <w:rStyle w:val="Hiperligao"/>
                <w:noProof/>
              </w:rPr>
              <w:t>Bootstrap 4.3.1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_Toc6346683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2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E4884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4" w:history="1">
            <w:r w:rsidR="000C62A9" w:rsidRPr="00E90478">
              <w:rPr>
                <w:rStyle w:val="Hiperligao"/>
                <w:noProof/>
              </w:rPr>
              <w:t>FontAwesome 5.8.1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_Toc6346684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2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E4884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5" w:history="1">
            <w:r w:rsidR="000C62A9" w:rsidRPr="00E90478">
              <w:rPr>
                <w:rStyle w:val="Hiperligao"/>
                <w:noProof/>
              </w:rPr>
              <w:t>JQuery 3.3.1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_Toc6346685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2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E4884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6" w:history="1">
            <w:r w:rsidR="000C62A9" w:rsidRPr="00E90478">
              <w:rPr>
                <w:rStyle w:val="Hiperligao"/>
                <w:noProof/>
              </w:rPr>
              <w:t>Node JS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_Toc6346686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2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E4884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7" w:history="1">
            <w:r w:rsidR="000C62A9" w:rsidRPr="00E90478">
              <w:rPr>
                <w:rStyle w:val="Hiperligao"/>
                <w:noProof/>
              </w:rPr>
              <w:t>Menus: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_Toc6346687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3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E4884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8" w:history="1">
            <w:r w:rsidR="000C62A9" w:rsidRPr="00E90478">
              <w:rPr>
                <w:rStyle w:val="Hiperligao"/>
                <w:noProof/>
              </w:rPr>
              <w:t>Menu - Home: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_Toc6346688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3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E4884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89" w:history="1">
            <w:r w:rsidR="000C62A9" w:rsidRPr="00E90478">
              <w:rPr>
                <w:rStyle w:val="Hiperligao"/>
                <w:noProof/>
              </w:rPr>
              <w:t>Menu - Marcações de consulta: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_Toc6346689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3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0C62A9" w:rsidRDefault="007E4884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346690" w:history="1">
            <w:r w:rsidR="000C62A9" w:rsidRPr="00E90478">
              <w:rPr>
                <w:rStyle w:val="Hiperligao"/>
                <w:noProof/>
              </w:rPr>
              <w:t>Menu – Gerir Médicos</w:t>
            </w:r>
            <w:r w:rsidR="000C62A9">
              <w:rPr>
                <w:noProof/>
                <w:webHidden/>
              </w:rPr>
              <w:tab/>
            </w:r>
            <w:r w:rsidR="000C62A9">
              <w:rPr>
                <w:noProof/>
                <w:webHidden/>
              </w:rPr>
              <w:fldChar w:fldCharType="begin"/>
            </w:r>
            <w:r w:rsidR="000C62A9">
              <w:rPr>
                <w:noProof/>
                <w:webHidden/>
              </w:rPr>
              <w:instrText xml:space="preserve"> PAGEREF _Toc6346690 \h </w:instrText>
            </w:r>
            <w:r w:rsidR="000C62A9">
              <w:rPr>
                <w:noProof/>
                <w:webHidden/>
              </w:rPr>
            </w:r>
            <w:r w:rsidR="000C62A9">
              <w:rPr>
                <w:noProof/>
                <w:webHidden/>
              </w:rPr>
              <w:fldChar w:fldCharType="separate"/>
            </w:r>
            <w:r w:rsidR="000C62A9">
              <w:rPr>
                <w:noProof/>
                <w:webHidden/>
              </w:rPr>
              <w:t>3</w:t>
            </w:r>
            <w:r w:rsidR="000C62A9">
              <w:rPr>
                <w:noProof/>
                <w:webHidden/>
              </w:rPr>
              <w:fldChar w:fldCharType="end"/>
            </w:r>
          </w:hyperlink>
        </w:p>
        <w:p w:rsidR="001C50C5" w:rsidRDefault="001C50C5">
          <w:r>
            <w:rPr>
              <w:b/>
              <w:bCs/>
            </w:rPr>
            <w:fldChar w:fldCharType="end"/>
          </w:r>
        </w:p>
      </w:sdtContent>
    </w:sdt>
    <w:p w:rsidR="001C50C5" w:rsidRDefault="001C50C5" w:rsidP="00AD3170">
      <w:pPr>
        <w:pStyle w:val="Ttulo1"/>
      </w:pPr>
    </w:p>
    <w:p w:rsidR="001C50C5" w:rsidRDefault="001C50C5" w:rsidP="001C50C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C6554A" w:rsidRDefault="00AD3170" w:rsidP="00AD3170">
      <w:pPr>
        <w:pStyle w:val="Ttulo1"/>
      </w:pPr>
      <w:bookmarkStart w:id="0" w:name="_Toc6346682"/>
      <w:r>
        <w:lastRenderedPageBreak/>
        <w:t xml:space="preserve">Componentes </w:t>
      </w:r>
      <w:r w:rsidR="001C50C5">
        <w:t>t</w:t>
      </w:r>
      <w:r>
        <w:t>écnicas</w:t>
      </w:r>
      <w:r w:rsidR="001C50C5">
        <w:t xml:space="preserve"> utilizadas</w:t>
      </w:r>
      <w:r w:rsidR="000C62A9">
        <w:t>:</w:t>
      </w:r>
      <w:bookmarkEnd w:id="0"/>
    </w:p>
    <w:p w:rsidR="00C6554A" w:rsidRPr="00AD3170" w:rsidRDefault="00AD3170" w:rsidP="00AD3170">
      <w:pPr>
        <w:pStyle w:val="Listacommarcas"/>
        <w:numPr>
          <w:ilvl w:val="0"/>
          <w:numId w:val="1"/>
        </w:numPr>
        <w:rPr>
          <w:i/>
          <w:u w:val="single"/>
        </w:rPr>
      </w:pPr>
      <w:r w:rsidRPr="00AD3170">
        <w:rPr>
          <w:i/>
          <w:u w:val="single"/>
        </w:rPr>
        <w:t>Bootstrap 4.3.1</w:t>
      </w:r>
    </w:p>
    <w:p w:rsidR="00AD3170" w:rsidRPr="00AD3170" w:rsidRDefault="00D64460" w:rsidP="00AD3170">
      <w:pPr>
        <w:pStyle w:val="Listacommarcas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Font Awesome</w:t>
      </w:r>
      <w:r w:rsidR="00AD3170" w:rsidRPr="00AD3170">
        <w:rPr>
          <w:i/>
          <w:u w:val="single"/>
        </w:rPr>
        <w:t xml:space="preserve"> 5.8.1</w:t>
      </w:r>
    </w:p>
    <w:p w:rsidR="00D64460" w:rsidRDefault="00AD3170" w:rsidP="00D64460">
      <w:pPr>
        <w:pStyle w:val="Listacommarcas"/>
        <w:numPr>
          <w:ilvl w:val="0"/>
          <w:numId w:val="1"/>
        </w:numPr>
        <w:rPr>
          <w:i/>
          <w:u w:val="single"/>
        </w:rPr>
      </w:pPr>
      <w:r w:rsidRPr="00AD3170">
        <w:rPr>
          <w:i/>
          <w:u w:val="single"/>
        </w:rPr>
        <w:t>JQuery</w:t>
      </w:r>
    </w:p>
    <w:p w:rsidR="00D64460" w:rsidRPr="00D64460" w:rsidRDefault="00D64460" w:rsidP="00D64460">
      <w:pPr>
        <w:pStyle w:val="Listacommarcas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Node JS</w:t>
      </w:r>
    </w:p>
    <w:p w:rsidR="00AD3170" w:rsidRDefault="00AD3170" w:rsidP="00AD3170">
      <w:pPr>
        <w:pStyle w:val="Listacommarcas"/>
        <w:numPr>
          <w:ilvl w:val="0"/>
          <w:numId w:val="0"/>
        </w:numPr>
      </w:pPr>
    </w:p>
    <w:p w:rsidR="00AD3170" w:rsidRDefault="001C50C5" w:rsidP="00A96878">
      <w:pPr>
        <w:pStyle w:val="Ttulo2"/>
        <w:ind w:left="360"/>
      </w:pPr>
      <w:bookmarkStart w:id="1" w:name="_Toc6346683"/>
      <w:r>
        <w:t>Bootstrap</w:t>
      </w:r>
      <w:r w:rsidR="00AD3170">
        <w:t xml:space="preserve"> 4.3.1</w:t>
      </w:r>
      <w:bookmarkEnd w:id="1"/>
    </w:p>
    <w:p w:rsidR="00AD3170" w:rsidRPr="00D64460" w:rsidRDefault="00AD3170" w:rsidP="00A96878">
      <w:pPr>
        <w:ind w:left="360" w:firstLine="360"/>
        <w:rPr>
          <w:i/>
        </w:rPr>
      </w:pPr>
      <w:r>
        <w:t xml:space="preserve">Foi usado o </w:t>
      </w:r>
      <w:r w:rsidRPr="00AD3170">
        <w:rPr>
          <w:i/>
        </w:rPr>
        <w:t>Bootstrap</w:t>
      </w:r>
      <w:r>
        <w:t xml:space="preserve"> como forma de nos ajudar a dar um melhor design ao </w:t>
      </w:r>
      <w:r w:rsidRPr="00AD3170">
        <w:rPr>
          <w:i/>
        </w:rPr>
        <w:t>Website</w:t>
      </w:r>
      <w:r w:rsidR="001C50C5">
        <w:t xml:space="preserve"> e </w:t>
      </w:r>
      <w:r w:rsidR="00D64460">
        <w:t>termos acesso a algumas funcionalidades do mesmo, tal como, o “</w:t>
      </w:r>
      <w:r w:rsidR="00D64460">
        <w:rPr>
          <w:i/>
        </w:rPr>
        <w:t>Modal” presente no botão “</w:t>
      </w:r>
      <w:r w:rsidR="00D64460" w:rsidRPr="00D64460">
        <w:rPr>
          <w:i/>
        </w:rPr>
        <w:t>Efetivar/Pagar</w:t>
      </w:r>
      <w:r w:rsidR="00D64460">
        <w:rPr>
          <w:i/>
        </w:rPr>
        <w:t>”.</w:t>
      </w:r>
    </w:p>
    <w:p w:rsidR="002C74C0" w:rsidRDefault="001C50C5" w:rsidP="00A96878">
      <w:pPr>
        <w:pStyle w:val="Ttulo2"/>
        <w:ind w:left="360"/>
      </w:pPr>
      <w:bookmarkStart w:id="2" w:name="_Toc6346684"/>
      <w:r>
        <w:t>FontAwesome</w:t>
      </w:r>
      <w:r w:rsidR="00AD3170">
        <w:t xml:space="preserve"> 5.8.1</w:t>
      </w:r>
      <w:bookmarkEnd w:id="2"/>
    </w:p>
    <w:p w:rsidR="00AD3170" w:rsidRDefault="00AD3170" w:rsidP="00A96878">
      <w:pPr>
        <w:ind w:left="360" w:firstLine="360"/>
      </w:pPr>
      <w:r>
        <w:t xml:space="preserve">Foi usado o </w:t>
      </w:r>
      <w:r w:rsidR="001C50C5" w:rsidRPr="00AD3170">
        <w:rPr>
          <w:i/>
        </w:rPr>
        <w:t>Font Awesome</w:t>
      </w:r>
      <w:r>
        <w:t xml:space="preserve"> </w:t>
      </w:r>
      <w:r w:rsidR="001C50C5">
        <w:t xml:space="preserve">como forma de obtermos acesso a mais de quatro mil </w:t>
      </w:r>
      <w:r w:rsidR="00D64460">
        <w:rPr>
          <w:i/>
        </w:rPr>
        <w:t>ícones</w:t>
      </w:r>
      <w:r w:rsidR="001C50C5">
        <w:t xml:space="preserve"> personalizados.</w:t>
      </w:r>
    </w:p>
    <w:p w:rsidR="001C50C5" w:rsidRPr="001C50C5" w:rsidRDefault="001C50C5" w:rsidP="00A96878">
      <w:pPr>
        <w:ind w:left="360" w:firstLine="360"/>
      </w:pPr>
      <w:r>
        <w:t xml:space="preserve">Por exemplo: Os </w:t>
      </w:r>
      <w:r w:rsidR="00D64460">
        <w:rPr>
          <w:i/>
        </w:rPr>
        <w:t>ícones</w:t>
      </w:r>
      <w:r>
        <w:t xml:space="preserve"> que foram usados no menu.</w:t>
      </w:r>
    </w:p>
    <w:p w:rsidR="00AD3170" w:rsidRDefault="001C50C5" w:rsidP="00A96878">
      <w:pPr>
        <w:pStyle w:val="Ttulo2"/>
        <w:ind w:left="360"/>
      </w:pPr>
      <w:bookmarkStart w:id="3" w:name="_Toc6346685"/>
      <w:r>
        <w:t>JQuery 3.3.1</w:t>
      </w:r>
      <w:bookmarkEnd w:id="3"/>
    </w:p>
    <w:p w:rsidR="00AD3170" w:rsidRDefault="00AD3170" w:rsidP="00A96878">
      <w:pPr>
        <w:ind w:left="360" w:firstLine="360"/>
      </w:pPr>
      <w:r>
        <w:t xml:space="preserve">Usamos o </w:t>
      </w:r>
      <w:r w:rsidRPr="00AD3170">
        <w:rPr>
          <w:i/>
        </w:rPr>
        <w:t>J</w:t>
      </w:r>
      <w:r w:rsidR="001C50C5">
        <w:rPr>
          <w:i/>
        </w:rPr>
        <w:t>Q</w:t>
      </w:r>
      <w:r w:rsidRPr="00AD3170">
        <w:rPr>
          <w:i/>
        </w:rPr>
        <w:t>uery</w:t>
      </w:r>
      <w:r>
        <w:t xml:space="preserve"> de forma a facilitar-nos a trabalhar com os elementos das páginas. Por exemplo: Mostrar e esconder o menu lateral.</w:t>
      </w:r>
    </w:p>
    <w:p w:rsidR="001C50C5" w:rsidRDefault="00D64460" w:rsidP="00A96878">
      <w:pPr>
        <w:pStyle w:val="Ttulo2"/>
        <w:ind w:left="360"/>
      </w:pPr>
      <w:bookmarkStart w:id="4" w:name="_Toc6346686"/>
      <w:r>
        <w:t>Node JS</w:t>
      </w:r>
      <w:bookmarkEnd w:id="4"/>
    </w:p>
    <w:p w:rsidR="00D64460" w:rsidRDefault="00D64460" w:rsidP="00A96878">
      <w:pPr>
        <w:ind w:left="360" w:firstLine="360"/>
      </w:pPr>
      <w:r>
        <w:t>Usamos o Node</w:t>
      </w:r>
      <w:r w:rsidR="00A96878">
        <w:t xml:space="preserve"> </w:t>
      </w:r>
      <w:r>
        <w:t>JS para temos acesso ao servidor.</w:t>
      </w:r>
    </w:p>
    <w:p w:rsidR="00A96878" w:rsidRDefault="00A96878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:rsidR="00D64460" w:rsidRDefault="00D64460" w:rsidP="00D64460">
      <w:pPr>
        <w:pStyle w:val="Ttulo1"/>
      </w:pPr>
      <w:r>
        <w:lastRenderedPageBreak/>
        <w:t xml:space="preserve"> </w:t>
      </w:r>
      <w:bookmarkStart w:id="5" w:name="_Toc6346687"/>
      <w:r>
        <w:t>Menus:</w:t>
      </w:r>
      <w:bookmarkEnd w:id="5"/>
    </w:p>
    <w:p w:rsidR="00D64460" w:rsidRDefault="00D64460" w:rsidP="00D64460">
      <w:r>
        <w:tab/>
        <w:t>Optamos por fazer um menu lateral onde o utilizador poderá ter acesso à maior parte das opções do programa.</w:t>
      </w:r>
    </w:p>
    <w:p w:rsidR="00A96878" w:rsidRDefault="00D64460" w:rsidP="00A96878">
      <w:pPr>
        <w:pStyle w:val="Ttulo2"/>
      </w:pPr>
      <w:r>
        <w:tab/>
      </w:r>
      <w:bookmarkStart w:id="6" w:name="_Toc6346688"/>
      <w:r w:rsidR="00A96878">
        <w:t xml:space="preserve">Menu - </w:t>
      </w:r>
      <w:r w:rsidR="000C62A9">
        <w:t>H</w:t>
      </w:r>
      <w:r w:rsidR="00A96878">
        <w:t>ome:</w:t>
      </w:r>
      <w:bookmarkEnd w:id="6"/>
    </w:p>
    <w:p w:rsidR="00BB2E3A" w:rsidRDefault="00A96878" w:rsidP="00BB2E3A">
      <w:pPr>
        <w:ind w:left="720" w:firstLine="720"/>
        <w:rPr>
          <w:noProof/>
        </w:rPr>
      </w:pPr>
      <w:r>
        <w:t>Neste menu, escolhemos por demonstrar as consultas do dia</w:t>
      </w:r>
      <w:r w:rsidR="003630D4">
        <w:t>, ou como alternativa todas as consultas,</w:t>
      </w:r>
      <w:r>
        <w:t xml:space="preserve"> com uma tabela.</w:t>
      </w:r>
      <w:r w:rsidR="00BB2E3A" w:rsidRPr="00BB2E3A">
        <w:rPr>
          <w:noProof/>
        </w:rPr>
        <w:t xml:space="preserve"> </w:t>
      </w:r>
    </w:p>
    <w:p w:rsidR="003630D4" w:rsidRDefault="003630D4" w:rsidP="00BB2E3A">
      <w:pPr>
        <w:ind w:firstLine="720"/>
      </w:pPr>
    </w:p>
    <w:p w:rsidR="00A96878" w:rsidRDefault="00877DCF" w:rsidP="00A9687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939FE" wp14:editId="32829573">
                <wp:simplePos x="0" y="0"/>
                <wp:positionH relativeFrom="column">
                  <wp:posOffset>-2540</wp:posOffset>
                </wp:positionH>
                <wp:positionV relativeFrom="paragraph">
                  <wp:posOffset>1786255</wp:posOffset>
                </wp:positionV>
                <wp:extent cx="527431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7DCF" w:rsidRPr="00B43B25" w:rsidRDefault="00877DCF" w:rsidP="00877DCF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6247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Consultas do 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939FE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-.2pt;margin-top:140.65pt;width:415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" stroked="f">
                <v:textbox style="mso-fit-shape-to-text:t" inset="0,0,0,0">
                  <w:txbxContent>
                    <w:p w:rsidR="00877DCF" w:rsidRPr="00B43B25" w:rsidRDefault="00877DCF" w:rsidP="00877DCF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6247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Consultas do dia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586105</wp:posOffset>
            </wp:positionV>
            <wp:extent cx="5274310" cy="1143000"/>
            <wp:effectExtent l="0" t="0" r="254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FDEDCA" wp14:editId="3D9828C9">
                <wp:simplePos x="0" y="0"/>
                <wp:positionH relativeFrom="column">
                  <wp:posOffset>-2540</wp:posOffset>
                </wp:positionH>
                <wp:positionV relativeFrom="paragraph">
                  <wp:posOffset>3519170</wp:posOffset>
                </wp:positionV>
                <wp:extent cx="527431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7DCF" w:rsidRPr="000E2671" w:rsidRDefault="00877DCF" w:rsidP="00877DCF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6247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Consultas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DEDCA" id="Caixa de texto 16" o:spid="_x0000_s1027" type="#_x0000_t202" style="position:absolute;left:0;text-align:left;margin-left:-.2pt;margin-top:277.1pt;width:415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" stroked="f">
                <v:textbox style="mso-fit-shape-to-text:t" inset="0,0,0,0">
                  <w:txbxContent>
                    <w:p w:rsidR="00877DCF" w:rsidRPr="000E2671" w:rsidRDefault="00877DCF" w:rsidP="00877DCF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6247E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Consultas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2205355</wp:posOffset>
            </wp:positionV>
            <wp:extent cx="5274310" cy="1256665"/>
            <wp:effectExtent l="0" t="0" r="2540" b="63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96878">
        <w:tab/>
        <w:t>Na penúltima e última célula de cada linha da tabela, existem dois botões, um para remover e outro para efetivar a consulta e pagar a mesma.</w:t>
      </w:r>
    </w:p>
    <w:p w:rsidR="00BB2E3A" w:rsidRDefault="00BB2E3A" w:rsidP="00A96878">
      <w:pPr>
        <w:ind w:left="720"/>
      </w:pPr>
    </w:p>
    <w:p w:rsidR="00BB2E3A" w:rsidRDefault="00C0156C" w:rsidP="00A96878">
      <w:pPr>
        <w:ind w:left="720"/>
      </w:pPr>
      <w:r>
        <w:t>No menu principal optou-se por usar um botão para alternar entre as duas tabelas pois simplifica mais as procuras, fica apelativo, e não se tem as duas tabelas ativas ao mesmo tempo.</w:t>
      </w:r>
    </w:p>
    <w:p w:rsidR="00821501" w:rsidRDefault="00821501">
      <w:r>
        <w:br w:type="page"/>
      </w:r>
    </w:p>
    <w:p w:rsidR="00BB2E3A" w:rsidRDefault="00BB2E3A" w:rsidP="00A96878">
      <w:pPr>
        <w:ind w:left="720"/>
      </w:pPr>
    </w:p>
    <w:p w:rsidR="00A96878" w:rsidRDefault="00A96878" w:rsidP="00A96878">
      <w:pPr>
        <w:pStyle w:val="Ttulo2"/>
      </w:pPr>
      <w:r>
        <w:tab/>
      </w:r>
      <w:bookmarkStart w:id="7" w:name="_Toc6346689"/>
      <w:r>
        <w:t xml:space="preserve">Menu - </w:t>
      </w:r>
      <w:r w:rsidR="000C62A9">
        <w:t>M</w:t>
      </w:r>
      <w:r>
        <w:t>arcações de consulta:</w:t>
      </w:r>
      <w:bookmarkEnd w:id="7"/>
    </w:p>
    <w:p w:rsidR="00A96878" w:rsidRDefault="00821501" w:rsidP="00A9687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4CE7CA" wp14:editId="78651216">
                <wp:simplePos x="0" y="0"/>
                <wp:positionH relativeFrom="column">
                  <wp:posOffset>0</wp:posOffset>
                </wp:positionH>
                <wp:positionV relativeFrom="paragraph">
                  <wp:posOffset>2620010</wp:posOffset>
                </wp:positionV>
                <wp:extent cx="5267325" cy="635"/>
                <wp:effectExtent l="0" t="0" r="0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1501" w:rsidRPr="00EC1892" w:rsidRDefault="00821501" w:rsidP="00821501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6247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CE7CA" id="Caixa de texto 21" o:spid="_x0000_s1028" type="#_x0000_t202" style="position:absolute;margin-left:0;margin-top:206.3pt;width:414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" stroked="f">
                <v:textbox style="mso-fit-shape-to-text:t" inset="0,0,0,0">
                  <w:txbxContent>
                    <w:p w:rsidR="00821501" w:rsidRPr="00EC1892" w:rsidRDefault="00821501" w:rsidP="00821501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6247E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A900B1E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267325" cy="2176145"/>
            <wp:effectExtent l="0" t="0" r="9525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96878">
        <w:tab/>
      </w:r>
      <w:r w:rsidR="00A96878">
        <w:tab/>
        <w:t>Neste menu é onde o utilizador adiciona uma consulta.</w:t>
      </w:r>
    </w:p>
    <w:p w:rsidR="00A216EA" w:rsidRDefault="00A216EA" w:rsidP="00A96878"/>
    <w:p w:rsidR="00821501" w:rsidRDefault="00A96878" w:rsidP="00821501">
      <w:pPr>
        <w:ind w:left="720"/>
      </w:pPr>
      <w:r>
        <w:tab/>
        <w:t>Após selecionarmos um tipo de consulta, iremos ter acesso aos médicos disponíveis relacionados com a especialidade</w:t>
      </w:r>
      <w:r w:rsidR="00821501">
        <w:t>.</w:t>
      </w:r>
    </w:p>
    <w:p w:rsidR="00A96878" w:rsidRDefault="00821501" w:rsidP="00A9687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ECD696" wp14:editId="74F0EA2B">
                <wp:simplePos x="0" y="0"/>
                <wp:positionH relativeFrom="column">
                  <wp:posOffset>-2540</wp:posOffset>
                </wp:positionH>
                <wp:positionV relativeFrom="paragraph">
                  <wp:posOffset>2589530</wp:posOffset>
                </wp:positionV>
                <wp:extent cx="5276850" cy="635"/>
                <wp:effectExtent l="0" t="0" r="0" b="0"/>
                <wp:wrapTopAndBottom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1501" w:rsidRPr="005E18C0" w:rsidRDefault="00821501" w:rsidP="00821501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6247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CD696" id="Caixa de texto 23" o:spid="_x0000_s1029" type="#_x0000_t202" style="position:absolute;left:0;text-align:left;margin-left:-.2pt;margin-top:203.9pt;width:415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" stroked="f">
                <v:textbox style="mso-fit-shape-to-text:t" inset="0,0,0,0">
                  <w:txbxContent>
                    <w:p w:rsidR="00821501" w:rsidRPr="005E18C0" w:rsidRDefault="00821501" w:rsidP="00821501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6247E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3E04CDB8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5276850" cy="2032000"/>
            <wp:effectExtent l="0" t="0" r="0" b="635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96878">
        <w:tab/>
        <w:t>Ainda quando se escolhe um médico, é nos apresentado uma tabela com o mapa da semana e a disponibilidade do mesmo.</w:t>
      </w:r>
    </w:p>
    <w:p w:rsidR="00D9010D" w:rsidRDefault="00D9010D">
      <w:r>
        <w:br w:type="page"/>
      </w:r>
    </w:p>
    <w:p w:rsidR="00821501" w:rsidRDefault="00821501" w:rsidP="00A96878">
      <w:pPr>
        <w:ind w:left="720"/>
      </w:pPr>
    </w:p>
    <w:p w:rsidR="00A96878" w:rsidRDefault="00A96878" w:rsidP="00A96878">
      <w:pPr>
        <w:pStyle w:val="Ttulo2"/>
      </w:pPr>
      <w:r>
        <w:tab/>
      </w:r>
      <w:bookmarkStart w:id="8" w:name="_Toc6346690"/>
      <w:r>
        <w:t>Menu – Gerir Médicos</w:t>
      </w:r>
      <w:bookmarkEnd w:id="8"/>
    </w:p>
    <w:p w:rsidR="00A96878" w:rsidRDefault="00A96878" w:rsidP="00A96878">
      <w:r>
        <w:tab/>
      </w:r>
      <w:r>
        <w:tab/>
        <w:t xml:space="preserve">Neste menu teremos acesso a uma tabela, onde nos é apresentado todos </w:t>
      </w:r>
      <w:r>
        <w:tab/>
        <w:t xml:space="preserve">os médicos que </w:t>
      </w:r>
      <w:r w:rsidR="000C62A9">
        <w:t>trabalham n</w:t>
      </w:r>
      <w:r w:rsidR="00D9010D">
        <w:t>a</w:t>
      </w:r>
      <w:r w:rsidR="000C62A9">
        <w:t xml:space="preserve"> </w:t>
      </w:r>
      <w:r w:rsidR="00D9010D">
        <w:t>instalação</w:t>
      </w:r>
      <w:r w:rsidR="000C62A9">
        <w:t>.</w:t>
      </w:r>
    </w:p>
    <w:p w:rsidR="000C62A9" w:rsidRDefault="000C62A9" w:rsidP="00A96878">
      <w:r>
        <w:tab/>
      </w:r>
      <w:r>
        <w:tab/>
        <w:t>Na tabela, na penúltima e última célula de cada linha, existe um ícone</w:t>
      </w:r>
      <w:r>
        <w:tab/>
        <w:t>de editar e um de remover respetivamente.</w:t>
      </w:r>
    </w:p>
    <w:p w:rsidR="000C62A9" w:rsidRPr="000C62A9" w:rsidRDefault="00D9010D" w:rsidP="000C62A9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430530</wp:posOffset>
                </wp:positionV>
                <wp:extent cx="5267325" cy="1564640"/>
                <wp:effectExtent l="0" t="0" r="9525" b="0"/>
                <wp:wrapTopAndBottom/>
                <wp:docPr id="2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1564640"/>
                          <a:chOff x="0" y="0"/>
                          <a:chExt cx="5274310" cy="1564640"/>
                        </a:xfrm>
                      </wpg:grpSpPr>
                      <pic:pic xmlns:pic="http://schemas.openxmlformats.org/drawingml/2006/picture">
                        <pic:nvPicPr>
                          <pic:cNvPr id="24" name="Imagem 2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08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Caixa de texto 25"/>
                        <wps:cNvSpPr txBox="1"/>
                        <wps:spPr>
                          <a:xfrm>
                            <a:off x="0" y="1266825"/>
                            <a:ext cx="527431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9010D" w:rsidRPr="0067445D" w:rsidRDefault="00D9010D" w:rsidP="00D9010D">
                              <w:pPr>
                                <w:pStyle w:val="Legenda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16247E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26" o:spid="_x0000_s1030" style="position:absolute;margin-left:363.55pt;margin-top:33.9pt;width:414.75pt;height:123.2pt;z-index:251685888;mso-position-horizontal:right;mso-position-horizontal-relative:margin;mso-width-relative:margin;mso-height-relative:margin" coordsize="52743,15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4" o:spid="_x0000_s1031" type="#_x0000_t75" style="position:absolute;width:52743;height:12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">
                  <v:imagedata r:id="rId14" o:title=""/>
                </v:shape>
                <v:shape id="Caixa de texto 25" o:spid="_x0000_s1032" type="#_x0000_t202" style="position:absolute;top:12668;width:5274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<v:textbox inset="0,0,0,0">
                    <w:txbxContent>
                      <w:p w:rsidR="00D9010D" w:rsidRPr="0067445D" w:rsidRDefault="00D9010D" w:rsidP="00D9010D">
                        <w:pPr>
                          <w:pStyle w:val="Legenda"/>
                          <w:rPr>
                            <w:color w:val="595959" w:themeColor="text1" w:themeTint="A6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16247E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C62A9">
        <w:tab/>
        <w:t>Possuímos também um botão, onde é possível adicionar médicos.</w:t>
      </w:r>
      <w:r w:rsidRPr="00D9010D">
        <w:rPr>
          <w:noProof/>
        </w:rPr>
        <w:t xml:space="preserve"> </w:t>
      </w:r>
    </w:p>
    <w:p w:rsidR="00A96878" w:rsidRDefault="00A96878" w:rsidP="00A96878">
      <w:r>
        <w:tab/>
      </w:r>
      <w:r w:rsidR="00D9010D">
        <w:t xml:space="preserve">Foi decidido que um botão de adicionar médicos ficaria mais elegante, e mais compreensivo do que ter dois menus separados de propósito só para adicionar os médicos. </w:t>
      </w:r>
    </w:p>
    <w:p w:rsidR="00D9010D" w:rsidRDefault="00D9010D" w:rsidP="00A968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1347142">
            <wp:simplePos x="0" y="0"/>
            <wp:positionH relativeFrom="margin">
              <wp:align>right</wp:align>
            </wp:positionH>
            <wp:positionV relativeFrom="paragraph">
              <wp:posOffset>554990</wp:posOffset>
            </wp:positionV>
            <wp:extent cx="5283835" cy="3043555"/>
            <wp:effectExtent l="0" t="0" r="0" b="4445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128B93" wp14:editId="26813024">
                <wp:simplePos x="0" y="0"/>
                <wp:positionH relativeFrom="column">
                  <wp:posOffset>-9525</wp:posOffset>
                </wp:positionH>
                <wp:positionV relativeFrom="paragraph">
                  <wp:posOffset>3665220</wp:posOffset>
                </wp:positionV>
                <wp:extent cx="5283835" cy="635"/>
                <wp:effectExtent l="0" t="0" r="0" b="0"/>
                <wp:wrapTopAndBottom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9010D" w:rsidRPr="00C62FE5" w:rsidRDefault="00D9010D" w:rsidP="00D9010D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6247E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Formulário “Adicionar Médicos”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28B93" id="Caixa de texto 28" o:spid="_x0000_s1033" type="#_x0000_t202" style="position:absolute;margin-left:-.75pt;margin-top:288.6pt;width:416.0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" stroked="f">
                <v:textbox style="mso-fit-shape-to-text:t" inset="0,0,0,0">
                  <w:txbxContent>
                    <w:p w:rsidR="00D9010D" w:rsidRPr="00C62FE5" w:rsidRDefault="00D9010D" w:rsidP="00D9010D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6247E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Formulário “Adicionar Médicos”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  <w:t xml:space="preserve">Ao carregar no botão de eliminar o medico será eliminado e a janela atualizará sozinha, ao carregar no </w:t>
      </w:r>
      <w:proofErr w:type="spellStart"/>
      <w:r>
        <w:t>botao</w:t>
      </w:r>
      <w:proofErr w:type="spellEnd"/>
      <w:r>
        <w:t xml:space="preserve"> de editar a tabela sofrerá algumas mudanças para corresponder ao formulário de adicionar médicos:</w:t>
      </w:r>
      <w:r w:rsidRPr="00D9010D">
        <w:rPr>
          <w:noProof/>
        </w:rPr>
        <w:t xml:space="preserve"> </w:t>
      </w:r>
    </w:p>
    <w:p w:rsidR="00D9010D" w:rsidRDefault="00D9010D" w:rsidP="00D9010D">
      <w:pPr>
        <w:keepNext/>
      </w:pPr>
      <w:r>
        <w:br w:type="page"/>
      </w:r>
    </w:p>
    <w:p w:rsidR="00D9010D" w:rsidRDefault="0016247E" w:rsidP="00D9010D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2B2CBD" wp14:editId="7860105F">
                <wp:simplePos x="0" y="0"/>
                <wp:positionH relativeFrom="column">
                  <wp:posOffset>-2540</wp:posOffset>
                </wp:positionH>
                <wp:positionV relativeFrom="paragraph">
                  <wp:posOffset>932180</wp:posOffset>
                </wp:positionV>
                <wp:extent cx="5267325" cy="635"/>
                <wp:effectExtent l="0" t="0" r="0" b="0"/>
                <wp:wrapTopAndBottom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247E" w:rsidRPr="00E15DD1" w:rsidRDefault="0016247E" w:rsidP="0016247E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– Após carregar no botão 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B2CBD" id="Caixa de texto 34" o:spid="_x0000_s1034" type="#_x0000_t202" style="position:absolute;left:0;text-align:left;margin-left:-.2pt;margin-top:73.4pt;width:414.7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" stroked="f">
                <v:textbox style="mso-fit-shape-to-text:t" inset="0,0,0,0">
                  <w:txbxContent>
                    <w:p w:rsidR="0016247E" w:rsidRPr="00E15DD1" w:rsidRDefault="0016247E" w:rsidP="0016247E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– Após carregar no botão Editar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02776471">
            <wp:simplePos x="0" y="0"/>
            <wp:positionH relativeFrom="margin">
              <wp:align>right</wp:align>
            </wp:positionH>
            <wp:positionV relativeFrom="paragraph">
              <wp:posOffset>1</wp:posOffset>
            </wp:positionV>
            <wp:extent cx="5267325" cy="875030"/>
            <wp:effectExtent l="0" t="0" r="9525" b="1270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10D">
        <w:t xml:space="preserve">Todos os valores são automaticamente inseridos na tabela, onde se pode editar livremente e guardar, os </w:t>
      </w:r>
      <w:proofErr w:type="spellStart"/>
      <w:r w:rsidR="00D9010D" w:rsidRPr="0016247E">
        <w:rPr>
          <w:i/>
        </w:rPr>
        <w:t>icons</w:t>
      </w:r>
      <w:proofErr w:type="spellEnd"/>
      <w:r w:rsidR="00D9010D">
        <w:t xml:space="preserve"> mudam</w:t>
      </w:r>
      <w:r>
        <w:t>, para fácil precessão.</w:t>
      </w:r>
    </w:p>
    <w:p w:rsidR="0016247E" w:rsidRPr="0016247E" w:rsidRDefault="0016247E" w:rsidP="00D9010D">
      <w:pPr>
        <w:ind w:firstLine="720"/>
      </w:pPr>
      <w:r>
        <w:t xml:space="preserve">O botão de </w:t>
      </w:r>
      <w:r w:rsidRPr="0016247E">
        <w:rPr>
          <w:i/>
        </w:rPr>
        <w:t>undo</w:t>
      </w:r>
      <w:r>
        <w:rPr>
          <w:i/>
        </w:rPr>
        <w:t xml:space="preserve"> </w:t>
      </w:r>
      <w:r>
        <w:t xml:space="preserve">inverte o estado da tabela para a sua forma inicial e revertendo também os </w:t>
      </w:r>
      <w:proofErr w:type="spellStart"/>
      <w:r w:rsidRPr="0016247E">
        <w:rPr>
          <w:i/>
        </w:rPr>
        <w:t>icons</w:t>
      </w:r>
      <w:proofErr w:type="spellEnd"/>
      <w:r>
        <w:t>.</w:t>
      </w:r>
    </w:p>
    <w:p w:rsidR="00D9010D" w:rsidRPr="00D9010D" w:rsidRDefault="00D9010D" w:rsidP="00D9010D">
      <w:bookmarkStart w:id="9" w:name="_GoBack"/>
      <w:bookmarkEnd w:id="9"/>
    </w:p>
    <w:sectPr w:rsidR="00D9010D" w:rsidRPr="00D9010D" w:rsidSect="00AE26D4">
      <w:footerReference w:type="default" r:id="rId1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884" w:rsidRDefault="007E4884" w:rsidP="00C6554A">
      <w:pPr>
        <w:spacing w:before="0" w:after="0" w:line="240" w:lineRule="auto"/>
      </w:pPr>
      <w:r>
        <w:separator/>
      </w:r>
    </w:p>
  </w:endnote>
  <w:endnote w:type="continuationSeparator" w:id="0">
    <w:p w:rsidR="007E4884" w:rsidRDefault="007E488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BF6DB2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884" w:rsidRDefault="007E4884" w:rsidP="00C6554A">
      <w:pPr>
        <w:spacing w:before="0" w:after="0" w:line="240" w:lineRule="auto"/>
      </w:pPr>
      <w:r>
        <w:separator/>
      </w:r>
    </w:p>
  </w:footnote>
  <w:footnote w:type="continuationSeparator" w:id="0">
    <w:p w:rsidR="007E4884" w:rsidRDefault="007E488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D435E5"/>
    <w:multiLevelType w:val="multilevel"/>
    <w:tmpl w:val="0816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70"/>
    <w:rsid w:val="000C62A9"/>
    <w:rsid w:val="00112A92"/>
    <w:rsid w:val="0016247E"/>
    <w:rsid w:val="001C50C5"/>
    <w:rsid w:val="002554CD"/>
    <w:rsid w:val="00287B79"/>
    <w:rsid w:val="00293B83"/>
    <w:rsid w:val="002B4294"/>
    <w:rsid w:val="00300D54"/>
    <w:rsid w:val="00333D0D"/>
    <w:rsid w:val="003630D4"/>
    <w:rsid w:val="004C049F"/>
    <w:rsid w:val="005000E2"/>
    <w:rsid w:val="006A3CE7"/>
    <w:rsid w:val="007C650E"/>
    <w:rsid w:val="007E4884"/>
    <w:rsid w:val="00821501"/>
    <w:rsid w:val="00877DCF"/>
    <w:rsid w:val="00A216EA"/>
    <w:rsid w:val="00A83AB1"/>
    <w:rsid w:val="00A96878"/>
    <w:rsid w:val="00AD3170"/>
    <w:rsid w:val="00AE26D4"/>
    <w:rsid w:val="00BB2E3A"/>
    <w:rsid w:val="00BF6DB2"/>
    <w:rsid w:val="00C0156C"/>
    <w:rsid w:val="00C6554A"/>
    <w:rsid w:val="00D300C8"/>
    <w:rsid w:val="00D64460"/>
    <w:rsid w:val="00D9010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3501A"/>
  <w15:chartTrackingRefBased/>
  <w15:docId w15:val="{17A57D4D-2CC3-448D-9A50-0EFBB4BF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numbering" w:customStyle="1" w:styleId="Estilo1">
    <w:name w:val="Estilo1"/>
    <w:uiPriority w:val="99"/>
    <w:rsid w:val="00112A92"/>
    <w:pPr>
      <w:numPr>
        <w:numId w:val="16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1C50C5"/>
    <w:pPr>
      <w:spacing w:before="240" w:after="0" w:line="259" w:lineRule="auto"/>
      <w:contextualSpacing w:val="0"/>
      <w:outlineLvl w:val="9"/>
    </w:pPr>
    <w:rPr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1C50C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C50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ep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82745-E9A5-418D-90BF-06E3E40FE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274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Joao Almeida</cp:lastModifiedBy>
  <cp:revision>5</cp:revision>
  <dcterms:created xsi:type="dcterms:W3CDTF">2019-04-14T18:18:00Z</dcterms:created>
  <dcterms:modified xsi:type="dcterms:W3CDTF">2019-04-23T22:28:00Z</dcterms:modified>
</cp:coreProperties>
</file>