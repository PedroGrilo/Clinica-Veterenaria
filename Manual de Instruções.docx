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BD0D2" w14:textId="77161AAC" w:rsidR="00C6554A" w:rsidRPr="00FB2E53" w:rsidRDefault="00C6554A" w:rsidP="005E53F3">
      <w:pPr>
        <w:pStyle w:val="Fotografia"/>
        <w:spacing w:line="360" w:lineRule="auto"/>
        <w:jc w:val="both"/>
        <w:rPr>
          <w:rFonts w:ascii="Arial" w:hAnsi="Arial" w:cs="Arial"/>
        </w:rPr>
      </w:pPr>
    </w:p>
    <w:p w14:paraId="12071010" w14:textId="44AD14D4" w:rsidR="00C6554A" w:rsidRPr="00FB2E53" w:rsidRDefault="006913C7" w:rsidP="005E53F3">
      <w:pPr>
        <w:pStyle w:val="Ttul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>Manual de Instruções</w:t>
      </w:r>
    </w:p>
    <w:p w14:paraId="33FFEE62" w14:textId="05CD4F47" w:rsidR="00C6554A" w:rsidRPr="00FB2E53" w:rsidRDefault="00383311" w:rsidP="005E53F3">
      <w:pPr>
        <w:pStyle w:val="Subttul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Clínica</w:t>
      </w:r>
      <w:r w:rsidR="00D450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Veterinária</w:t>
      </w:r>
    </w:p>
    <w:p w14:paraId="7C6904C2" w14:textId="17FD0D35" w:rsidR="00C6554A" w:rsidRPr="00FB2E53" w:rsidRDefault="00ED4DEE" w:rsidP="005E53F3">
      <w:pPr>
        <w:pStyle w:val="InformaesdeContacto"/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709440" behindDoc="1" locked="0" layoutInCell="1" allowOverlap="1" wp14:anchorId="59B06E5F" wp14:editId="1053DB98">
            <wp:simplePos x="0" y="0"/>
            <wp:positionH relativeFrom="margin">
              <wp:posOffset>2110740</wp:posOffset>
            </wp:positionH>
            <wp:positionV relativeFrom="paragraph">
              <wp:posOffset>1061085</wp:posOffset>
            </wp:positionV>
            <wp:extent cx="2773680" cy="943610"/>
            <wp:effectExtent l="171450" t="171450" r="388620" b="389890"/>
            <wp:wrapTight wrapText="bothSides">
              <wp:wrapPolygon edited="0">
                <wp:start x="593" y="-3925"/>
                <wp:lineTo x="-1335" y="-3052"/>
                <wp:lineTo x="-1187" y="25292"/>
                <wp:lineTo x="890" y="29217"/>
                <wp:lineTo x="1038" y="30089"/>
                <wp:lineTo x="21956" y="30089"/>
                <wp:lineTo x="22104" y="29217"/>
                <wp:lineTo x="24181" y="25292"/>
                <wp:lineTo x="24478" y="17879"/>
                <wp:lineTo x="24478" y="3925"/>
                <wp:lineTo x="22698" y="-2616"/>
                <wp:lineTo x="22549" y="-3925"/>
                <wp:lineTo x="593" y="-3925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9436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0E3" w:rsidRPr="00FB2E53">
        <w:rPr>
          <w:rFonts w:ascii="Arial" w:hAnsi="Arial" w:cs="Arial"/>
          <w:noProof/>
        </w:rPr>
        <w:drawing>
          <wp:anchor distT="0" distB="0" distL="114300" distR="114300" simplePos="0" relativeHeight="251677696" behindDoc="1" locked="0" layoutInCell="1" allowOverlap="1" wp14:anchorId="7CE8FFCD" wp14:editId="61F06D63">
            <wp:simplePos x="0" y="0"/>
            <wp:positionH relativeFrom="margin">
              <wp:align>right</wp:align>
            </wp:positionH>
            <wp:positionV relativeFrom="paragraph">
              <wp:posOffset>2768600</wp:posOffset>
            </wp:positionV>
            <wp:extent cx="2773680" cy="1490345"/>
            <wp:effectExtent l="171450" t="171450" r="388620" b="376555"/>
            <wp:wrapTight wrapText="bothSides">
              <wp:wrapPolygon edited="0">
                <wp:start x="593" y="-2485"/>
                <wp:lineTo x="-1335" y="-1933"/>
                <wp:lineTo x="-1335" y="22640"/>
                <wp:lineTo x="-742" y="24573"/>
                <wp:lineTo x="890" y="26229"/>
                <wp:lineTo x="1038" y="26781"/>
                <wp:lineTo x="21956" y="26781"/>
                <wp:lineTo x="22104" y="26229"/>
                <wp:lineTo x="23885" y="24573"/>
                <wp:lineTo x="24478" y="20155"/>
                <wp:lineTo x="24478" y="2485"/>
                <wp:lineTo x="22698" y="-1657"/>
                <wp:lineTo x="22549" y="-2485"/>
                <wp:lineTo x="593" y="-2485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9034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E53" w:rsidRPr="00FB2E53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6987E45" wp14:editId="03F71C7F">
            <wp:simplePos x="0" y="0"/>
            <wp:positionH relativeFrom="margin">
              <wp:posOffset>368300</wp:posOffset>
            </wp:positionH>
            <wp:positionV relativeFrom="paragraph">
              <wp:posOffset>1574800</wp:posOffset>
            </wp:positionV>
            <wp:extent cx="1150620" cy="1798320"/>
            <wp:effectExtent l="171450" t="171450" r="373380" b="373380"/>
            <wp:wrapTight wrapText="bothSides">
              <wp:wrapPolygon edited="0">
                <wp:start x="1430" y="-2059"/>
                <wp:lineTo x="-3219" y="-1602"/>
                <wp:lineTo x="-3219" y="22424"/>
                <wp:lineTo x="-1788" y="24025"/>
                <wp:lineTo x="2146" y="25398"/>
                <wp:lineTo x="2503" y="25856"/>
                <wp:lineTo x="22172" y="25856"/>
                <wp:lineTo x="22530" y="25398"/>
                <wp:lineTo x="26821" y="24025"/>
                <wp:lineTo x="28252" y="20364"/>
                <wp:lineTo x="28252" y="2059"/>
                <wp:lineTo x="23960" y="-1373"/>
                <wp:lineTo x="23603" y="-2059"/>
                <wp:lineTo x="1430" y="-2059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79832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João Almeida &amp; Pedro Grilo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D450E3">
        <w:rPr>
          <w:rFonts w:ascii="Arial" w:hAnsi="Arial" w:cs="Arial"/>
        </w:rPr>
        <w:t>PW</w:t>
      </w:r>
      <w:r w:rsidR="00C6554A" w:rsidRPr="00FB2E53">
        <w:rPr>
          <w:rFonts w:ascii="Arial" w:hAnsi="Arial" w:cs="Arial"/>
          <w:lang w:bidi="pt-PT"/>
        </w:rPr>
        <w:t xml:space="preserve"> | </w:t>
      </w:r>
      <w:r w:rsidR="00C6554A" w:rsidRPr="00FB2E53">
        <w:rPr>
          <w:rFonts w:ascii="Arial" w:hAnsi="Arial" w:cs="Arial"/>
          <w:lang w:bidi="pt-PT"/>
        </w:rPr>
        <w:br w:type="page"/>
      </w:r>
    </w:p>
    <w:sdt>
      <w:sdtPr>
        <w:rPr>
          <w:rFonts w:ascii="Arial" w:eastAsiaTheme="minorEastAsia" w:hAnsi="Arial" w:cs="Arial"/>
          <w:color w:val="auto"/>
          <w:sz w:val="21"/>
          <w:szCs w:val="21"/>
        </w:rPr>
        <w:id w:val="-13434684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281009" w14:textId="031C30EE" w:rsidR="00FB2E53" w:rsidRPr="00FB2E53" w:rsidRDefault="00FB2E53" w:rsidP="005E53F3">
          <w:pPr>
            <w:pStyle w:val="Cabealhodondice"/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</w:rPr>
            <w:t>Índice</w:t>
          </w:r>
        </w:p>
        <w:p w14:paraId="6B8DD906" w14:textId="77777777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48BF8F2B" w14:textId="72048F76" w:rsidR="007B4090" w:rsidRDefault="00FB2E53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r w:rsidRPr="00FB2E53">
            <w:rPr>
              <w:rFonts w:ascii="Arial" w:hAnsi="Arial" w:cs="Arial"/>
              <w:b/>
              <w:bCs/>
            </w:rPr>
            <w:fldChar w:fldCharType="begin"/>
          </w:r>
          <w:r w:rsidRPr="00FB2E53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FB2E53">
            <w:rPr>
              <w:rFonts w:ascii="Arial" w:hAnsi="Arial" w:cs="Arial"/>
              <w:b/>
              <w:bCs/>
            </w:rPr>
            <w:fldChar w:fldCharType="separate"/>
          </w:r>
          <w:hyperlink w:anchor="_Toc6579103" w:history="1">
            <w:r w:rsidR="007B4090" w:rsidRPr="00D82520">
              <w:rPr>
                <w:rStyle w:val="Hiperligao"/>
                <w:rFonts w:ascii="Arial" w:hAnsi="Arial" w:cs="Arial"/>
                <w:noProof/>
              </w:rPr>
              <w:t>1.1.</w:t>
            </w:r>
            <w:r w:rsidR="007B4090">
              <w:rPr>
                <w:noProof/>
                <w:sz w:val="22"/>
                <w:szCs w:val="22"/>
                <w:lang w:val="en-GB" w:eastAsia="en-GB"/>
              </w:rPr>
              <w:tab/>
            </w:r>
            <w:r w:rsidR="007B4090" w:rsidRPr="00D82520">
              <w:rPr>
                <w:rStyle w:val="Hiperligao"/>
                <w:rFonts w:ascii="Arial" w:hAnsi="Arial" w:cs="Arial"/>
                <w:noProof/>
              </w:rPr>
              <w:t>Menu - Home</w:t>
            </w:r>
            <w:r w:rsidR="007B4090">
              <w:rPr>
                <w:noProof/>
                <w:webHidden/>
              </w:rPr>
              <w:tab/>
            </w:r>
            <w:r w:rsidR="007B4090">
              <w:rPr>
                <w:noProof/>
                <w:webHidden/>
              </w:rPr>
              <w:fldChar w:fldCharType="begin"/>
            </w:r>
            <w:r w:rsidR="007B4090">
              <w:rPr>
                <w:noProof/>
                <w:webHidden/>
              </w:rPr>
              <w:instrText xml:space="preserve"> PAGEREF _Toc6579103 \h </w:instrText>
            </w:r>
            <w:r w:rsidR="007B4090">
              <w:rPr>
                <w:noProof/>
                <w:webHidden/>
              </w:rPr>
            </w:r>
            <w:r w:rsidR="007B4090">
              <w:rPr>
                <w:noProof/>
                <w:webHidden/>
              </w:rPr>
              <w:fldChar w:fldCharType="separate"/>
            </w:r>
            <w:r w:rsidR="007B4090">
              <w:rPr>
                <w:noProof/>
                <w:webHidden/>
              </w:rPr>
              <w:t>2</w:t>
            </w:r>
            <w:r w:rsidR="007B4090">
              <w:rPr>
                <w:noProof/>
                <w:webHidden/>
              </w:rPr>
              <w:fldChar w:fldCharType="end"/>
            </w:r>
          </w:hyperlink>
        </w:p>
        <w:p w14:paraId="77E445F3" w14:textId="55D679CF" w:rsidR="007B4090" w:rsidRDefault="007B4090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579104" w:history="1">
            <w:r w:rsidRPr="00D82520">
              <w:rPr>
                <w:rStyle w:val="Hiperligao"/>
                <w:rFonts w:ascii="Arial" w:hAnsi="Arial" w:cs="Arial"/>
                <w:noProof/>
              </w:rPr>
              <w:t>1.2.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D82520">
              <w:rPr>
                <w:rStyle w:val="Hiperligao"/>
                <w:rFonts w:ascii="Arial" w:hAnsi="Arial" w:cs="Arial"/>
                <w:noProof/>
              </w:rPr>
              <w:t>Menu - Marcação de 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799C" w14:textId="52F83718" w:rsidR="007B4090" w:rsidRDefault="007B4090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579105" w:history="1">
            <w:r w:rsidRPr="00D82520">
              <w:rPr>
                <w:rStyle w:val="Hiperligao"/>
                <w:rFonts w:ascii="Arial" w:hAnsi="Arial" w:cs="Arial"/>
                <w:noProof/>
              </w:rPr>
              <w:t>1.3.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D82520">
              <w:rPr>
                <w:rStyle w:val="Hiperligao"/>
                <w:rFonts w:ascii="Arial" w:hAnsi="Arial" w:cs="Arial"/>
                <w:noProof/>
              </w:rPr>
              <w:t>Menu – Gerir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212BC" w14:textId="784146AF" w:rsidR="007B4090" w:rsidRDefault="007B4090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579106" w:history="1">
            <w:r w:rsidRPr="00D82520">
              <w:rPr>
                <w:rStyle w:val="Hiperligao"/>
                <w:rFonts w:ascii="Arial" w:hAnsi="Arial" w:cs="Arial"/>
                <w:noProof/>
              </w:rPr>
              <w:t>1.3.1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D82520">
              <w:rPr>
                <w:rStyle w:val="Hiperligao"/>
                <w:rFonts w:ascii="Arial" w:hAnsi="Arial" w:cs="Arial"/>
                <w:noProof/>
              </w:rPr>
              <w:t xml:space="preserve"> Menu - Adicionar 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B7EC" w14:textId="5A9EEC54" w:rsidR="007B4090" w:rsidRDefault="007B4090">
          <w:pPr>
            <w:pStyle w:val="ndice1"/>
            <w:rPr>
              <w:noProof/>
              <w:sz w:val="22"/>
              <w:szCs w:val="22"/>
              <w:lang w:val="en-GB" w:eastAsia="en-GB"/>
            </w:rPr>
          </w:pPr>
          <w:hyperlink w:anchor="_Toc6579107" w:history="1">
            <w:r w:rsidRPr="00D82520">
              <w:rPr>
                <w:rStyle w:val="Hiperligao"/>
                <w:rFonts w:ascii="Arial" w:hAnsi="Arial" w:cs="Arial"/>
                <w:noProof/>
              </w:rPr>
              <w:t>1.4.</w:t>
            </w:r>
            <w:r>
              <w:rPr>
                <w:noProof/>
                <w:sz w:val="22"/>
                <w:szCs w:val="22"/>
                <w:lang w:val="en-GB" w:eastAsia="en-GB"/>
              </w:rPr>
              <w:tab/>
            </w:r>
            <w:r w:rsidRPr="00D82520">
              <w:rPr>
                <w:rStyle w:val="Hiperligao"/>
                <w:rFonts w:ascii="Arial" w:hAnsi="Arial" w:cs="Arial"/>
                <w:noProof/>
              </w:rPr>
              <w:t>Menu - Créditos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46C0" w14:textId="732E0D42" w:rsidR="00FB2E53" w:rsidRPr="00FB2E53" w:rsidRDefault="00FB2E53" w:rsidP="005E53F3">
          <w:pPr>
            <w:spacing w:line="360" w:lineRule="auto"/>
            <w:jc w:val="both"/>
            <w:rPr>
              <w:rFonts w:ascii="Arial" w:hAnsi="Arial" w:cs="Arial"/>
            </w:rPr>
          </w:pPr>
          <w:r w:rsidRPr="00FB2E53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BCD386A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</w:p>
    <w:p w14:paraId="0AFA2E33" w14:textId="77777777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br w:type="page"/>
      </w:r>
    </w:p>
    <w:p w14:paraId="3ACB1F63" w14:textId="77777777" w:rsidR="00B02E48" w:rsidRPr="00FB2E53" w:rsidRDefault="00B02E48" w:rsidP="005E53F3">
      <w:pPr>
        <w:pStyle w:val="Ttulo"/>
        <w:spacing w:line="360" w:lineRule="auto"/>
        <w:jc w:val="both"/>
        <w:rPr>
          <w:rFonts w:ascii="Arial" w:hAnsi="Arial" w:cs="Arial"/>
          <w:sz w:val="56"/>
        </w:rPr>
      </w:pPr>
      <w:r w:rsidRPr="00FB2E53">
        <w:rPr>
          <w:rFonts w:ascii="Arial" w:hAnsi="Arial" w:cs="Arial"/>
          <w:sz w:val="56"/>
        </w:rPr>
        <w:lastRenderedPageBreak/>
        <w:t>Menus</w:t>
      </w:r>
    </w:p>
    <w:p w14:paraId="1D7FF009" w14:textId="1A45E636" w:rsidR="00B02E48" w:rsidRPr="00FB2E53" w:rsidRDefault="006913C7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0" w:name="_Toc6579103"/>
      <w:r w:rsidRPr="00FB2E53">
        <w:rPr>
          <w:rFonts w:ascii="Arial" w:hAnsi="Arial" w:cs="Arial"/>
        </w:rPr>
        <w:t>Menu</w:t>
      </w:r>
      <w:r w:rsidR="00ED4DEE">
        <w:rPr>
          <w:rFonts w:ascii="Arial" w:hAnsi="Arial" w:cs="Arial"/>
        </w:rPr>
        <w:t xml:space="preserve"> - </w:t>
      </w:r>
      <w:proofErr w:type="spellStart"/>
      <w:r w:rsidR="00D450E3">
        <w:rPr>
          <w:rFonts w:ascii="Arial" w:hAnsi="Arial" w:cs="Arial"/>
        </w:rPr>
        <w:t>Home</w:t>
      </w:r>
      <w:bookmarkEnd w:id="0"/>
      <w:proofErr w:type="spellEnd"/>
    </w:p>
    <w:p w14:paraId="0F5E25A3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50283F4B" w14:textId="75C620BF" w:rsidR="006913C7" w:rsidRPr="00FB2E53" w:rsidRDefault="006913C7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menu, </w:t>
      </w:r>
      <w:r w:rsidR="00D450E3">
        <w:rPr>
          <w:rFonts w:ascii="Arial" w:hAnsi="Arial" w:cs="Arial"/>
        </w:rPr>
        <w:t>terá acesso a uma tabela com as consultas do dia</w:t>
      </w:r>
      <w:r w:rsidR="005E53F3">
        <w:rPr>
          <w:rFonts w:ascii="Arial" w:hAnsi="Arial" w:cs="Arial"/>
        </w:rPr>
        <w:t>.</w:t>
      </w:r>
    </w:p>
    <w:p w14:paraId="6FF621DD" w14:textId="4CE327E9" w:rsidR="00D450E3" w:rsidRDefault="007B4090" w:rsidP="005E53F3">
      <w:pPr>
        <w:spacing w:line="360" w:lineRule="auto"/>
        <w:jc w:val="both"/>
        <w:rPr>
          <w:noProof/>
        </w:rPr>
      </w:pPr>
      <w:r w:rsidRPr="00FB2E53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336F6E27" wp14:editId="0F937194">
            <wp:simplePos x="0" y="0"/>
            <wp:positionH relativeFrom="margin">
              <wp:posOffset>3314700</wp:posOffset>
            </wp:positionH>
            <wp:positionV relativeFrom="paragraph">
              <wp:posOffset>136525</wp:posOffset>
            </wp:positionV>
            <wp:extent cx="1949450" cy="663575"/>
            <wp:effectExtent l="19050" t="19050" r="12700" b="22225"/>
            <wp:wrapTight wrapText="bothSides">
              <wp:wrapPolygon edited="0">
                <wp:start x="-211" y="-620"/>
                <wp:lineTo x="-211" y="21703"/>
                <wp:lineTo x="21530" y="21703"/>
                <wp:lineTo x="21530" y="-620"/>
                <wp:lineTo x="-211" y="-62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66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0E3">
        <w:rPr>
          <w:noProof/>
        </w:rPr>
        <w:drawing>
          <wp:anchor distT="0" distB="0" distL="114300" distR="114300" simplePos="0" relativeHeight="251710464" behindDoc="1" locked="0" layoutInCell="1" allowOverlap="1" wp14:anchorId="1D77E134" wp14:editId="74B6379C">
            <wp:simplePos x="0" y="0"/>
            <wp:positionH relativeFrom="column">
              <wp:posOffset>2752090</wp:posOffset>
            </wp:positionH>
            <wp:positionV relativeFrom="page">
              <wp:posOffset>3339465</wp:posOffset>
            </wp:positionV>
            <wp:extent cx="136525" cy="167640"/>
            <wp:effectExtent l="0" t="0" r="0" b="381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2" r="20306"/>
                    <a:stretch/>
                  </pic:blipFill>
                  <pic:spPr bwMode="auto">
                    <a:xfrm>
                      <a:off x="0" y="0"/>
                      <a:ext cx="136525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10F8AA" w14:textId="2FFEEF1D" w:rsidR="00CC2F58" w:rsidRPr="00FB2E53" w:rsidRDefault="00CC2F58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Para </w:t>
      </w:r>
      <w:r w:rsidR="00D450E3" w:rsidRPr="00D450E3">
        <w:rPr>
          <w:rFonts w:ascii="Arial" w:hAnsi="Arial" w:cs="Arial"/>
          <w:b/>
        </w:rPr>
        <w:t>remover</w:t>
      </w:r>
      <w:r w:rsidR="00D450E3">
        <w:rPr>
          <w:rFonts w:ascii="Arial" w:hAnsi="Arial" w:cs="Arial"/>
        </w:rPr>
        <w:t xml:space="preserve"> uma consulta, clique no botão</w:t>
      </w:r>
      <w:r w:rsidR="00ED4DEE">
        <w:rPr>
          <w:rFonts w:ascii="Arial" w:hAnsi="Arial" w:cs="Arial"/>
        </w:rPr>
        <w:t>:</w:t>
      </w:r>
      <w:r w:rsidR="00ED4DEE" w:rsidRPr="00ED4DEE">
        <w:rPr>
          <w:noProof/>
        </w:rPr>
        <w:t xml:space="preserve"> </w:t>
      </w:r>
    </w:p>
    <w:p w14:paraId="2D20521F" w14:textId="29D01A52" w:rsidR="00CC2F58" w:rsidRPr="00FB2E53" w:rsidRDefault="00ED4DEE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18BBF145" wp14:editId="080A0176">
            <wp:simplePos x="0" y="0"/>
            <wp:positionH relativeFrom="column">
              <wp:posOffset>3028315</wp:posOffset>
            </wp:positionH>
            <wp:positionV relativeFrom="paragraph">
              <wp:posOffset>10160</wp:posOffset>
            </wp:positionV>
            <wp:extent cx="173990" cy="147320"/>
            <wp:effectExtent l="0" t="0" r="0" b="5080"/>
            <wp:wrapTight wrapText="bothSides">
              <wp:wrapPolygon edited="0">
                <wp:start x="0" y="0"/>
                <wp:lineTo x="0" y="19552"/>
                <wp:lineTo x="18920" y="19552"/>
                <wp:lineTo x="18920" y="0"/>
                <wp:lineTo x="0" y="0"/>
              </wp:wrapPolygon>
            </wp:wrapTight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F58" w:rsidRPr="00FB2E53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efetivar ou pagar a consulta, clique no botão:</w:t>
      </w:r>
    </w:p>
    <w:p w14:paraId="4BFB4A39" w14:textId="176535F9" w:rsidR="007707A2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1A52E2" wp14:editId="0B90490D">
                <wp:simplePos x="0" y="0"/>
                <wp:positionH relativeFrom="margin">
                  <wp:posOffset>3545205</wp:posOffset>
                </wp:positionH>
                <wp:positionV relativeFrom="paragraph">
                  <wp:posOffset>159385</wp:posOffset>
                </wp:positionV>
                <wp:extent cx="1569720" cy="635"/>
                <wp:effectExtent l="0" t="0" r="0" b="0"/>
                <wp:wrapTight wrapText="bothSides">
                  <wp:wrapPolygon edited="0">
                    <wp:start x="0" y="0"/>
                    <wp:lineTo x="0" y="19582"/>
                    <wp:lineTo x="21233" y="19582"/>
                    <wp:lineTo x="21233" y="0"/>
                    <wp:lineTo x="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A22A9" w14:textId="2A48541E" w:rsidR="00FD23B2" w:rsidRPr="00002733" w:rsidRDefault="00FD23B2" w:rsidP="00340BF3">
                            <w:pPr>
                              <w:pStyle w:val="Legenda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</w:t>
                            </w:r>
                            <w:proofErr w:type="spellStart"/>
                            <w:r w:rsidR="00ED4DEE">
                              <w:t>Home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1A52E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79.15pt;margin-top:12.55pt;width:123.6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" stroked="f">
                <v:textbox style="mso-fit-shape-to-text:t" inset="0,0,0,0">
                  <w:txbxContent>
                    <w:p w14:paraId="04DA22A9" w14:textId="2A48541E" w:rsidR="00FD23B2" w:rsidRPr="00002733" w:rsidRDefault="00FD23B2" w:rsidP="00340BF3">
                      <w:pPr>
                        <w:pStyle w:val="Legenda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t xml:space="preserve">Figura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E53F3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Menu </w:t>
                      </w:r>
                      <w:proofErr w:type="spellStart"/>
                      <w:r w:rsidR="00ED4DEE">
                        <w:t>Home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5B5A2E" w14:textId="1D2903A7" w:rsidR="007707A2" w:rsidRPr="00FB2E53" w:rsidRDefault="007707A2" w:rsidP="005E53F3">
      <w:pPr>
        <w:spacing w:line="360" w:lineRule="auto"/>
        <w:jc w:val="both"/>
        <w:rPr>
          <w:rFonts w:ascii="Arial" w:hAnsi="Arial" w:cs="Arial"/>
        </w:rPr>
      </w:pPr>
    </w:p>
    <w:p w14:paraId="75A31222" w14:textId="2E5B5AE8" w:rsidR="00F174BD" w:rsidRPr="00F174BD" w:rsidRDefault="006913C7" w:rsidP="00F174BD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1" w:name="_Toc6579104"/>
      <w:r w:rsidRPr="00FB2E53">
        <w:rPr>
          <w:rFonts w:ascii="Arial" w:hAnsi="Arial" w:cs="Arial"/>
        </w:rPr>
        <w:t>Menu</w:t>
      </w:r>
      <w:r w:rsidR="00ED4DEE">
        <w:rPr>
          <w:rFonts w:ascii="Arial" w:hAnsi="Arial" w:cs="Arial"/>
        </w:rPr>
        <w:t xml:space="preserve"> - </w:t>
      </w:r>
      <w:r w:rsidR="00ED4DEE" w:rsidRPr="00ED4DEE">
        <w:rPr>
          <w:rFonts w:ascii="Arial" w:hAnsi="Arial" w:cs="Arial"/>
        </w:rPr>
        <w:t>Marcação de consultas</w:t>
      </w:r>
      <w:bookmarkEnd w:id="1"/>
    </w:p>
    <w:p w14:paraId="639DE894" w14:textId="77777777" w:rsidR="00FB2E53" w:rsidRPr="00FB2E53" w:rsidRDefault="00FB2E53" w:rsidP="005E53F3">
      <w:pPr>
        <w:spacing w:line="360" w:lineRule="auto"/>
        <w:jc w:val="both"/>
        <w:rPr>
          <w:rFonts w:ascii="Arial" w:hAnsi="Arial" w:cs="Arial"/>
        </w:rPr>
      </w:pPr>
    </w:p>
    <w:p w14:paraId="4D18AC27" w14:textId="63E883CB" w:rsidR="006913C7" w:rsidRPr="00FB2E53" w:rsidRDefault="00F174BD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52095" simplePos="0" relativeHeight="251660288" behindDoc="1" locked="0" layoutInCell="1" allowOverlap="1" wp14:anchorId="6CF14DF6" wp14:editId="4BA4D488">
            <wp:simplePos x="0" y="0"/>
            <wp:positionH relativeFrom="margin">
              <wp:posOffset>3121025</wp:posOffset>
            </wp:positionH>
            <wp:positionV relativeFrom="paragraph">
              <wp:posOffset>210820</wp:posOffset>
            </wp:positionV>
            <wp:extent cx="2030730" cy="1811655"/>
            <wp:effectExtent l="19050" t="19050" r="26670" b="17145"/>
            <wp:wrapTight wrapText="bothSides">
              <wp:wrapPolygon edited="0">
                <wp:start x="-203" y="-227"/>
                <wp:lineTo x="-203" y="21577"/>
                <wp:lineTo x="21681" y="21577"/>
                <wp:lineTo x="21681" y="-227"/>
                <wp:lineTo x="-203" y="-227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730" cy="18116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C7" w:rsidRPr="00FB2E53">
        <w:rPr>
          <w:rFonts w:ascii="Arial" w:hAnsi="Arial" w:cs="Arial"/>
        </w:rPr>
        <w:t>Neste menu, poderá registar</w:t>
      </w:r>
      <w:r w:rsidR="00ED4DEE">
        <w:rPr>
          <w:rFonts w:ascii="Arial" w:hAnsi="Arial" w:cs="Arial"/>
        </w:rPr>
        <w:t xml:space="preserve"> uma consulta</w:t>
      </w:r>
      <w:r w:rsidR="006913C7" w:rsidRPr="00FB2E53">
        <w:rPr>
          <w:rFonts w:ascii="Arial" w:hAnsi="Arial" w:cs="Arial"/>
        </w:rPr>
        <w:t xml:space="preserve">, colocando o nome </w:t>
      </w:r>
      <w:r w:rsidR="00ED4DEE">
        <w:rPr>
          <w:rFonts w:ascii="Arial" w:hAnsi="Arial" w:cs="Arial"/>
        </w:rPr>
        <w:t>do animal do cliente, o tipo de consulta desejada, o médico e a data da mesma</w:t>
      </w:r>
    </w:p>
    <w:p w14:paraId="46912874" w14:textId="47AA1B5C" w:rsidR="006913C7" w:rsidRPr="00FB2E53" w:rsidRDefault="006913C7" w:rsidP="005E53F3">
      <w:pPr>
        <w:spacing w:line="360" w:lineRule="auto"/>
        <w:jc w:val="both"/>
        <w:rPr>
          <w:rFonts w:ascii="Arial" w:hAnsi="Arial" w:cs="Arial"/>
          <w:b/>
        </w:rPr>
      </w:pPr>
      <w:r w:rsidRPr="00FB2E53">
        <w:rPr>
          <w:rFonts w:ascii="Arial" w:hAnsi="Arial" w:cs="Arial"/>
          <w:b/>
        </w:rPr>
        <w:t xml:space="preserve">Atenção: </w:t>
      </w:r>
    </w:p>
    <w:p w14:paraId="49C9C1F5" w14:textId="6D9E9314" w:rsidR="00ED4DEE" w:rsidRDefault="006913C7" w:rsidP="00ED4DEE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b/>
        </w:rPr>
        <w:tab/>
      </w:r>
      <w:r w:rsidR="00ED4DEE">
        <w:rPr>
          <w:rFonts w:ascii="Arial" w:hAnsi="Arial" w:cs="Arial"/>
          <w:b/>
        </w:rPr>
        <w:t xml:space="preserve">- Todos </w:t>
      </w:r>
      <w:r w:rsidR="00ED4DEE">
        <w:rPr>
          <w:rFonts w:ascii="Arial" w:hAnsi="Arial" w:cs="Arial"/>
        </w:rPr>
        <w:t>os campos são obrigatórios.</w:t>
      </w:r>
    </w:p>
    <w:p w14:paraId="6F2CD0CB" w14:textId="143DFD77" w:rsidR="00ED4DEE" w:rsidRDefault="00ED4DEE" w:rsidP="00ED4DE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>
        <w:rPr>
          <w:rFonts w:ascii="Arial" w:hAnsi="Arial" w:cs="Arial"/>
          <w:b/>
        </w:rPr>
        <w:t xml:space="preserve">Não </w:t>
      </w:r>
      <w:r>
        <w:rPr>
          <w:rFonts w:ascii="Arial" w:hAnsi="Arial" w:cs="Arial"/>
        </w:rPr>
        <w:t>se pode marcar consultas no passado.</w:t>
      </w:r>
    </w:p>
    <w:p w14:paraId="69A1A493" w14:textId="35F710B5" w:rsidR="009D65E4" w:rsidRDefault="00F174BD" w:rsidP="009D65E4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BCF0F3A" wp14:editId="59839446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219710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350" y="20110"/>
                    <wp:lineTo x="21350" y="0"/>
                    <wp:lineTo x="0" y="0"/>
                  </wp:wrapPolygon>
                </wp:wrapTight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2648EB" w14:textId="62303828" w:rsidR="00ED4DEE" w:rsidRPr="00FB2E53" w:rsidRDefault="00ED4DEE" w:rsidP="00ED4DEE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Menu </w:t>
                            </w:r>
                            <w:r w:rsidRPr="00ED4DEE">
                              <w:rPr>
                                <w:rFonts w:cs="Arial"/>
                              </w:rPr>
                              <w:t>Marcação de consultas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F0F3A" id="Caixa de texto 42" o:spid="_x0000_s1027" type="#_x0000_t202" style="position:absolute;left:0;text-align:left;margin-left:121.8pt;margin-top:14.3pt;width:173pt;height:.05pt;z-index:-2516029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" stroked="f">
                <v:textbox style="mso-fit-shape-to-text:t" inset="0,0,0,0">
                  <w:txbxContent>
                    <w:p w14:paraId="162648EB" w14:textId="62303828" w:rsidR="00ED4DEE" w:rsidRPr="00FB2E53" w:rsidRDefault="00ED4DEE" w:rsidP="00ED4DEE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>
                        <w:rPr>
                          <w:rFonts w:cs="Arial"/>
                          <w:noProof/>
                        </w:rPr>
                        <w:t>2</w:t>
                      </w:r>
                      <w:r w:rsidRPr="00FB2E53">
                        <w:rPr>
                          <w:rFonts w:cs="Arial"/>
                        </w:rPr>
                        <w:t xml:space="preserve"> - Menu </w:t>
                      </w:r>
                      <w:r w:rsidRPr="00ED4DEE">
                        <w:rPr>
                          <w:rFonts w:cs="Arial"/>
                        </w:rPr>
                        <w:t>Marcação de consultas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D4DEE">
        <w:rPr>
          <w:rFonts w:ascii="Arial" w:hAnsi="Arial" w:cs="Arial"/>
        </w:rPr>
        <w:tab/>
        <w:t xml:space="preserve">- </w:t>
      </w:r>
      <w:r w:rsidR="00ED4DEE">
        <w:rPr>
          <w:rFonts w:ascii="Arial" w:hAnsi="Arial" w:cs="Arial"/>
          <w:b/>
        </w:rPr>
        <w:t>Não</w:t>
      </w:r>
      <w:r w:rsidR="00ED4DEE">
        <w:rPr>
          <w:rFonts w:ascii="Arial" w:hAnsi="Arial" w:cs="Arial"/>
        </w:rPr>
        <w:t xml:space="preserve"> se pode criar uma consulta sem médicos </w:t>
      </w:r>
      <w:r>
        <w:rPr>
          <w:rFonts w:ascii="Arial" w:hAnsi="Arial" w:cs="Arial"/>
        </w:rPr>
        <w:t>disponíveis</w:t>
      </w:r>
      <w:r w:rsidR="00ED4DEE">
        <w:rPr>
          <w:rFonts w:ascii="Arial" w:hAnsi="Arial" w:cs="Arial"/>
        </w:rPr>
        <w:t>.</w:t>
      </w:r>
    </w:p>
    <w:p w14:paraId="0C9E070A" w14:textId="350784A0" w:rsidR="009D65E4" w:rsidRDefault="00C31FC0" w:rsidP="009D65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A1CAFE7" w14:textId="6BA861F1" w:rsidR="00C31FC0" w:rsidRDefault="00C31FC0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1" locked="0" layoutInCell="1" allowOverlap="1" wp14:anchorId="163E387D" wp14:editId="044C0365">
            <wp:simplePos x="0" y="0"/>
            <wp:positionH relativeFrom="column">
              <wp:posOffset>-220980</wp:posOffset>
            </wp:positionH>
            <wp:positionV relativeFrom="paragraph">
              <wp:posOffset>207010</wp:posOffset>
            </wp:positionV>
            <wp:extent cx="1851660" cy="1275080"/>
            <wp:effectExtent l="19050" t="19050" r="15240" b="20320"/>
            <wp:wrapTight wrapText="bothSides">
              <wp:wrapPolygon edited="0">
                <wp:start x="-222" y="-323"/>
                <wp:lineTo x="-222" y="21622"/>
                <wp:lineTo x="21556" y="21622"/>
                <wp:lineTo x="21556" y="-323"/>
                <wp:lineTo x="-222" y="-323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1275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E2CAF" w14:textId="13FDFFCC" w:rsidR="00F174BD" w:rsidRDefault="00F174BD" w:rsidP="005E53F3">
      <w:pPr>
        <w:spacing w:line="360" w:lineRule="auto"/>
        <w:jc w:val="both"/>
        <w:rPr>
          <w:noProof/>
        </w:rPr>
      </w:pPr>
      <w:r>
        <w:rPr>
          <w:rFonts w:ascii="Arial" w:hAnsi="Arial" w:cs="Arial"/>
        </w:rPr>
        <w:t>Após clicar no nome do médico, ira aparecer um mapa da semana do mesmo.</w:t>
      </w:r>
      <w:r w:rsidRPr="00F174BD">
        <w:rPr>
          <w:noProof/>
        </w:rPr>
        <w:t xml:space="preserve"> </w:t>
      </w:r>
    </w:p>
    <w:p w14:paraId="15B7D30C" w14:textId="07694BCD" w:rsidR="00C31FC0" w:rsidRDefault="007B4090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F6EEBC9" wp14:editId="62E2F423">
                <wp:simplePos x="0" y="0"/>
                <wp:positionH relativeFrom="margin">
                  <wp:posOffset>-381000</wp:posOffset>
                </wp:positionH>
                <wp:positionV relativeFrom="paragraph">
                  <wp:posOffset>756285</wp:posOffset>
                </wp:positionV>
                <wp:extent cx="202692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316" y="20110"/>
                    <wp:lineTo x="21316" y="0"/>
                    <wp:lineTo x="0" y="0"/>
                  </wp:wrapPolygon>
                </wp:wrapTight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9CD2C" w14:textId="4FA6494B" w:rsidR="00F174BD" w:rsidRPr="00FB2E53" w:rsidRDefault="00F174BD" w:rsidP="00F174BD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2.1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Exemplo do mapa da semana de um médico</w:t>
                            </w:r>
                            <w:r w:rsidR="007B4090"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EEBC9" id="Caixa de texto 45" o:spid="_x0000_s1028" type="#_x0000_t202" style="position:absolute;left:0;text-align:left;margin-left:-30pt;margin-top:59.55pt;width:159.6pt;height:.05pt;z-index:-251599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" stroked="f">
                <v:textbox style="mso-fit-shape-to-text:t" inset="0,0,0,0">
                  <w:txbxContent>
                    <w:p w14:paraId="7C49CD2C" w14:textId="4FA6494B" w:rsidR="00F174BD" w:rsidRPr="00FB2E53" w:rsidRDefault="00F174BD" w:rsidP="00F174BD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>
                        <w:rPr>
                          <w:rFonts w:cs="Arial"/>
                          <w:noProof/>
                        </w:rPr>
                        <w:t>2.1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Exemplo do mapa da semana de um médico</w:t>
                      </w:r>
                      <w:r w:rsidR="007B4090"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31FC0">
        <w:rPr>
          <w:rFonts w:ascii="Arial" w:hAnsi="Arial" w:cs="Arial"/>
        </w:rPr>
        <w:t>Quando o dia for selecionado, o mapa da semana será substituído pelas marcações do médico num determinado dia.</w:t>
      </w:r>
    </w:p>
    <w:p w14:paraId="18F44E86" w14:textId="3B8CDC2C" w:rsidR="00C31FC0" w:rsidRDefault="00C31FC0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31FC0">
        <w:rPr>
          <w:rFonts w:ascii="Arial" w:hAnsi="Arial" w:cs="Arial"/>
          <w:b/>
        </w:rPr>
        <w:t>Legendas</w:t>
      </w:r>
      <w:r>
        <w:rPr>
          <w:rFonts w:ascii="Arial" w:hAnsi="Arial" w:cs="Arial"/>
        </w:rPr>
        <w:t>:</w:t>
      </w:r>
    </w:p>
    <w:p w14:paraId="0D2A95BF" w14:textId="25E74699" w:rsidR="00C31FC0" w:rsidRDefault="007B4090" w:rsidP="00C31FC0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5A71250A" wp14:editId="3A171A08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1280160" cy="1822947"/>
            <wp:effectExtent l="19050" t="19050" r="15240" b="25400"/>
            <wp:wrapTight wrapText="bothSides">
              <wp:wrapPolygon edited="0">
                <wp:start x="-321" y="-226"/>
                <wp:lineTo x="-321" y="21675"/>
                <wp:lineTo x="21536" y="21675"/>
                <wp:lineTo x="21536" y="-226"/>
                <wp:lineTo x="-321" y="-22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8229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FC0">
        <w:rPr>
          <w:rFonts w:ascii="Arial" w:hAnsi="Arial" w:cs="Arial"/>
        </w:rPr>
        <w:t xml:space="preserve">Com o fundo </w:t>
      </w:r>
      <w:r w:rsidR="00C31FC0" w:rsidRPr="00C31FC0">
        <w:rPr>
          <w:rFonts w:ascii="Arial" w:hAnsi="Arial" w:cs="Arial"/>
          <w:color w:val="C48B01" w:themeColor="accent3" w:themeShade="BF"/>
        </w:rPr>
        <w:t>laranja</w:t>
      </w:r>
      <w:r w:rsidR="00C31FC0">
        <w:rPr>
          <w:rFonts w:ascii="Arial" w:hAnsi="Arial" w:cs="Arial"/>
        </w:rPr>
        <w:t>, são os campos que estão indisponíveis, ou no mapa da semana, o dia em que o médico tem consultas.</w:t>
      </w:r>
    </w:p>
    <w:p w14:paraId="124B2753" w14:textId="1809004C" w:rsidR="00C31FC0" w:rsidRDefault="00C31FC0" w:rsidP="00C31FC0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fundo </w:t>
      </w:r>
      <w:r w:rsidRPr="00C31FC0">
        <w:rPr>
          <w:rFonts w:ascii="Arial" w:hAnsi="Arial" w:cs="Arial"/>
          <w:color w:val="007DEB" w:themeColor="background2" w:themeShade="80"/>
        </w:rPr>
        <w:t>azul</w:t>
      </w:r>
      <w:r>
        <w:rPr>
          <w:rFonts w:ascii="Arial" w:hAnsi="Arial" w:cs="Arial"/>
        </w:rPr>
        <w:t>, são os campos selecionados.</w:t>
      </w:r>
    </w:p>
    <w:p w14:paraId="2C5D28C5" w14:textId="5ECACFF0" w:rsidR="00C31FC0" w:rsidRDefault="00C31FC0" w:rsidP="00C31FC0">
      <w:pPr>
        <w:pStyle w:val="PargrafodaLista"/>
        <w:spacing w:line="360" w:lineRule="auto"/>
        <w:ind w:left="3600"/>
        <w:jc w:val="both"/>
        <w:rPr>
          <w:rFonts w:ascii="Arial" w:hAnsi="Arial" w:cs="Arial"/>
        </w:rPr>
      </w:pPr>
      <w:r w:rsidRPr="00C31FC0">
        <w:rPr>
          <w:rFonts w:ascii="Arial" w:hAnsi="Arial" w:cs="Arial"/>
          <w:b/>
        </w:rPr>
        <w:t>Nota:</w:t>
      </w:r>
      <w:r>
        <w:rPr>
          <w:rFonts w:ascii="Arial" w:hAnsi="Arial" w:cs="Arial"/>
        </w:rPr>
        <w:t xml:space="preserve"> </w:t>
      </w:r>
      <w:r w:rsidRPr="007B4090">
        <w:rPr>
          <w:rFonts w:ascii="Arial" w:hAnsi="Arial" w:cs="Arial"/>
          <w:b/>
        </w:rPr>
        <w:t>só é possível selecionar um campo por consulta.</w:t>
      </w:r>
    </w:p>
    <w:p w14:paraId="797C3F68" w14:textId="4F17EED3" w:rsidR="00C31FC0" w:rsidRDefault="00C31FC0" w:rsidP="00C31FC0">
      <w:pPr>
        <w:pStyle w:val="PargrafodaLista"/>
        <w:numPr>
          <w:ilvl w:val="0"/>
          <w:numId w:val="2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o fundo a </w:t>
      </w:r>
      <w:r w:rsidRPr="00C31FC0">
        <w:rPr>
          <w:rFonts w:ascii="Arial" w:hAnsi="Arial" w:cs="Arial"/>
          <w:color w:val="C00000"/>
        </w:rPr>
        <w:t>vermelho</w:t>
      </w:r>
      <w:r>
        <w:rPr>
          <w:rFonts w:ascii="Arial" w:hAnsi="Arial" w:cs="Arial"/>
        </w:rPr>
        <w:t>, no mapa da semana, significa que o médico tem o dia todo preenchido de consultas.</w:t>
      </w:r>
    </w:p>
    <w:p w14:paraId="21679B1A" w14:textId="6431F9CE" w:rsidR="00C31FC0" w:rsidRDefault="007B4090" w:rsidP="00C31FC0">
      <w:pPr>
        <w:pStyle w:val="PargrafodaLista"/>
        <w:spacing w:line="360" w:lineRule="auto"/>
        <w:ind w:left="3600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0330DCC" wp14:editId="1D459D37">
                <wp:simplePos x="0" y="0"/>
                <wp:positionH relativeFrom="margin">
                  <wp:posOffset>-457200</wp:posOffset>
                </wp:positionH>
                <wp:positionV relativeFrom="paragraph">
                  <wp:posOffset>1905</wp:posOffset>
                </wp:positionV>
                <wp:extent cx="219710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350" y="20110"/>
                    <wp:lineTo x="21350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1DCFF" w14:textId="6C4935EA" w:rsidR="00C31FC0" w:rsidRPr="00FB2E53" w:rsidRDefault="00C31FC0" w:rsidP="00C31FC0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2.</w:t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Exemplo d</w:t>
                            </w:r>
                            <w:r>
                              <w:rPr>
                                <w:rFonts w:cs="Arial"/>
                              </w:rPr>
                              <w:t>as consultas de um médico num determinado dia</w:t>
                            </w:r>
                            <w:r w:rsidR="007B4090">
                              <w:rPr>
                                <w:rFonts w:cs="Arial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30DCC" id="Caixa de texto 7" o:spid="_x0000_s1029" type="#_x0000_t202" style="position:absolute;left:0;text-align:left;margin-left:-36pt;margin-top:.15pt;width:173pt;height:.05pt;z-index:-251589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GNoMgIAAGoEAAAOAAAAZHJzL2Uyb0RvYy54bWysVMFu2zAMvQ/YPwi6L05SrFmN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" stroked="f">
                <v:textbox style="mso-fit-shape-to-text:t" inset="0,0,0,0">
                  <w:txbxContent>
                    <w:p w14:paraId="5951DCFF" w14:textId="6C4935EA" w:rsidR="00C31FC0" w:rsidRPr="00FB2E53" w:rsidRDefault="00C31FC0" w:rsidP="00C31FC0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>
                        <w:rPr>
                          <w:rFonts w:cs="Arial"/>
                          <w:noProof/>
                        </w:rPr>
                        <w:t>2.</w:t>
                      </w:r>
                      <w:r>
                        <w:rPr>
                          <w:rFonts w:cs="Arial"/>
                          <w:noProof/>
                        </w:rPr>
                        <w:t>2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Exemplo d</w:t>
                      </w:r>
                      <w:r>
                        <w:rPr>
                          <w:rFonts w:cs="Arial"/>
                        </w:rPr>
                        <w:t>as consultas de um médico num determinado dia</w:t>
                      </w:r>
                      <w:r w:rsidR="007B4090">
                        <w:rPr>
                          <w:rFonts w:cs="Arial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0D07912" w14:textId="21742CE1" w:rsidR="007707A2" w:rsidRPr="007B4090" w:rsidRDefault="007707A2" w:rsidP="007B4090">
      <w:pPr>
        <w:spacing w:line="360" w:lineRule="auto"/>
        <w:jc w:val="both"/>
        <w:rPr>
          <w:rFonts w:ascii="Arial" w:hAnsi="Arial" w:cs="Arial"/>
          <w:u w:val="single"/>
        </w:rPr>
      </w:pPr>
    </w:p>
    <w:p w14:paraId="08C190BE" w14:textId="2350035A" w:rsidR="00CC2F58" w:rsidRPr="00FB2E53" w:rsidRDefault="004F465C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2" w:name="_Toc6579105"/>
      <w:r w:rsidRPr="00FB2E53">
        <w:rPr>
          <w:rFonts w:ascii="Arial" w:hAnsi="Arial" w:cs="Arial"/>
        </w:rPr>
        <w:t xml:space="preserve">Menu </w:t>
      </w:r>
      <w:r w:rsidR="00F174BD">
        <w:rPr>
          <w:rFonts w:ascii="Arial" w:hAnsi="Arial" w:cs="Arial"/>
        </w:rPr>
        <w:t>– Gerir Médicos</w:t>
      </w:r>
      <w:bookmarkEnd w:id="2"/>
    </w:p>
    <w:p w14:paraId="04DA7D67" w14:textId="08559E10" w:rsidR="004F465C" w:rsidRPr="009D7BB2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03F1A640" wp14:editId="7DDD7C63">
            <wp:simplePos x="0" y="0"/>
            <wp:positionH relativeFrom="column">
              <wp:posOffset>4251960</wp:posOffset>
            </wp:positionH>
            <wp:positionV relativeFrom="paragraph">
              <wp:posOffset>292735</wp:posOffset>
            </wp:positionV>
            <wp:extent cx="225425" cy="190500"/>
            <wp:effectExtent l="0" t="0" r="3175" b="0"/>
            <wp:wrapTight wrapText="bothSides">
              <wp:wrapPolygon edited="0">
                <wp:start x="0" y="0"/>
                <wp:lineTo x="0" y="19440"/>
                <wp:lineTo x="20079" y="19440"/>
                <wp:lineTo x="20079" y="0"/>
                <wp:lineTo x="0" y="0"/>
              </wp:wrapPolygon>
            </wp:wrapTight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2EE34466" wp14:editId="579D7E63">
            <wp:simplePos x="0" y="0"/>
            <wp:positionH relativeFrom="column">
              <wp:posOffset>3581400</wp:posOffset>
            </wp:positionH>
            <wp:positionV relativeFrom="paragraph">
              <wp:posOffset>277495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65C" w:rsidRPr="00FB2E53">
        <w:rPr>
          <w:rFonts w:ascii="Arial" w:hAnsi="Arial" w:cs="Arial"/>
        </w:rPr>
        <w:t xml:space="preserve">Neste menu, pode </w:t>
      </w:r>
      <w:r w:rsidR="00F174BD" w:rsidRPr="00D21EB0">
        <w:rPr>
          <w:rFonts w:ascii="Arial" w:hAnsi="Arial" w:cs="Arial"/>
          <w:b/>
        </w:rPr>
        <w:t>adicionar</w:t>
      </w:r>
      <w:r w:rsidR="00F174BD">
        <w:rPr>
          <w:rFonts w:ascii="Arial" w:hAnsi="Arial" w:cs="Arial"/>
        </w:rPr>
        <w:t xml:space="preserve">, </w:t>
      </w:r>
      <w:r w:rsidR="00F174BD" w:rsidRPr="00D21EB0">
        <w:rPr>
          <w:rFonts w:ascii="Arial" w:hAnsi="Arial" w:cs="Arial"/>
          <w:b/>
        </w:rPr>
        <w:t>gerir</w:t>
      </w:r>
      <w:r w:rsidR="00F174BD">
        <w:rPr>
          <w:rFonts w:ascii="Arial" w:hAnsi="Arial" w:cs="Arial"/>
        </w:rPr>
        <w:t xml:space="preserve"> e </w:t>
      </w:r>
      <w:r w:rsidR="00F174BD" w:rsidRPr="00D21EB0">
        <w:rPr>
          <w:rFonts w:ascii="Arial" w:hAnsi="Arial" w:cs="Arial"/>
          <w:b/>
        </w:rPr>
        <w:t>remover</w:t>
      </w:r>
      <w:r w:rsidR="00F174BD">
        <w:rPr>
          <w:rFonts w:ascii="Arial" w:hAnsi="Arial" w:cs="Arial"/>
        </w:rPr>
        <w:t xml:space="preserve"> os médicos da sua clínica veterinária.</w:t>
      </w:r>
      <w:bookmarkStart w:id="3" w:name="_GoBack"/>
      <w:bookmarkEnd w:id="3"/>
    </w:p>
    <w:p w14:paraId="4D098A9F" w14:textId="6E077C0F" w:rsidR="004F465C" w:rsidRPr="00D21EB0" w:rsidRDefault="007B4090" w:rsidP="00D21EB0">
      <w:pPr>
        <w:spacing w:line="360" w:lineRule="auto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w:drawing>
          <wp:anchor distT="0" distB="0" distL="288290" distR="288290" simplePos="0" relativeHeight="251661312" behindDoc="1" locked="0" layoutInCell="1" allowOverlap="1" wp14:anchorId="36F19BDD" wp14:editId="4DDADF0D">
            <wp:simplePos x="0" y="0"/>
            <wp:positionH relativeFrom="margin">
              <wp:posOffset>2720340</wp:posOffset>
            </wp:positionH>
            <wp:positionV relativeFrom="paragraph">
              <wp:posOffset>423545</wp:posOffset>
            </wp:positionV>
            <wp:extent cx="2987040" cy="821055"/>
            <wp:effectExtent l="19050" t="19050" r="22860" b="17145"/>
            <wp:wrapTight wrapText="bothSides">
              <wp:wrapPolygon edited="0">
                <wp:start x="-138" y="-501"/>
                <wp:lineTo x="-138" y="21550"/>
                <wp:lineTo x="21628" y="21550"/>
                <wp:lineTo x="21628" y="-501"/>
                <wp:lineTo x="-138" y="-501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82105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4BD">
        <w:rPr>
          <w:rFonts w:ascii="Arial" w:hAnsi="Arial" w:cs="Arial"/>
        </w:rPr>
        <w:t xml:space="preserve">Para </w:t>
      </w:r>
      <w:r w:rsidR="00F174BD" w:rsidRPr="00D21EB0">
        <w:rPr>
          <w:rFonts w:ascii="Arial" w:hAnsi="Arial" w:cs="Arial"/>
          <w:b/>
        </w:rPr>
        <w:t>editar</w:t>
      </w:r>
      <w:r w:rsidR="00F174BD">
        <w:rPr>
          <w:rFonts w:ascii="Arial" w:hAnsi="Arial" w:cs="Arial"/>
        </w:rPr>
        <w:t xml:space="preserve"> ou </w:t>
      </w:r>
      <w:r w:rsidR="00F174BD" w:rsidRPr="00D21EB0">
        <w:rPr>
          <w:rFonts w:ascii="Arial" w:hAnsi="Arial" w:cs="Arial"/>
          <w:b/>
        </w:rPr>
        <w:t>remover</w:t>
      </w:r>
      <w:r w:rsidR="00F174BD">
        <w:rPr>
          <w:rFonts w:ascii="Arial" w:hAnsi="Arial" w:cs="Arial"/>
        </w:rPr>
        <w:t xml:space="preserve"> os médicos, basta clicar no botão</w:t>
      </w:r>
      <w:r w:rsidR="00D21EB0">
        <w:rPr>
          <w:rFonts w:ascii="Arial" w:hAnsi="Arial" w:cs="Arial"/>
        </w:rPr>
        <w:t xml:space="preserve"> </w:t>
      </w:r>
      <w:r w:rsidR="00F174BD">
        <w:rPr>
          <w:rFonts w:ascii="Arial" w:hAnsi="Arial" w:cs="Arial"/>
        </w:rPr>
        <w:t>ou respetivamente.</w:t>
      </w:r>
    </w:p>
    <w:p w14:paraId="60393452" w14:textId="41C2ECE9" w:rsidR="00D21EB0" w:rsidRDefault="00D21EB0" w:rsidP="005E53F3">
      <w:pPr>
        <w:spacing w:line="360" w:lineRule="auto"/>
        <w:jc w:val="both"/>
        <w:rPr>
          <w:noProof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FDC1BC3" wp14:editId="35385B98">
                <wp:simplePos x="0" y="0"/>
                <wp:positionH relativeFrom="margin">
                  <wp:align>right</wp:align>
                </wp:positionH>
                <wp:positionV relativeFrom="paragraph">
                  <wp:posOffset>869315</wp:posOffset>
                </wp:positionV>
                <wp:extent cx="2197100" cy="635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50" y="20366"/>
                    <wp:lineTo x="21350" y="0"/>
                    <wp:lineTo x="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0C2DDC" w14:textId="0B28154E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- </w:t>
                            </w:r>
                            <w:r w:rsidR="00D21EB0">
                              <w:rPr>
                                <w:rFonts w:cs="Arial"/>
                              </w:rPr>
                              <w:t>Gerir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C1BC3" id="Caixa de texto 10" o:spid="_x0000_s1030" type="#_x0000_t202" style="position:absolute;left:0;text-align:left;margin-left:121.8pt;margin-top:68.45pt;width:173pt;height:.05pt;z-index:-2516459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" stroked="f">
                <v:textbox style="mso-fit-shape-to-text:t" inset="0,0,0,0">
                  <w:txbxContent>
                    <w:p w14:paraId="0F0C2DDC" w14:textId="0B28154E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3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- </w:t>
                      </w:r>
                      <w:r w:rsidR="00D21EB0">
                        <w:rPr>
                          <w:rFonts w:cs="Arial"/>
                        </w:rPr>
                        <w:t>Gerir Médicos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0763CCF9" wp14:editId="68993A08">
            <wp:simplePos x="0" y="0"/>
            <wp:positionH relativeFrom="column">
              <wp:posOffset>1089660</wp:posOffset>
            </wp:positionH>
            <wp:positionV relativeFrom="paragraph">
              <wp:posOffset>684530</wp:posOffset>
            </wp:positionV>
            <wp:extent cx="205740" cy="182245"/>
            <wp:effectExtent l="0" t="0" r="3810" b="8255"/>
            <wp:wrapTight wrapText="bothSides">
              <wp:wrapPolygon edited="0">
                <wp:start x="0" y="0"/>
                <wp:lineTo x="0" y="20321"/>
                <wp:lineTo x="20000" y="20321"/>
                <wp:lineTo x="20000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62948BE2" wp14:editId="022956F9">
            <wp:simplePos x="0" y="0"/>
            <wp:positionH relativeFrom="column">
              <wp:posOffset>1821180</wp:posOffset>
            </wp:positionH>
            <wp:positionV relativeFrom="paragraph">
              <wp:posOffset>448310</wp:posOffset>
            </wp:positionV>
            <wp:extent cx="236220" cy="194945"/>
            <wp:effectExtent l="0" t="0" r="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Quando o botão de editar é clicado, podemos notar que os botões são trocados, um para </w:t>
      </w:r>
      <w:r w:rsidRPr="00D21EB0">
        <w:rPr>
          <w:rFonts w:ascii="Arial" w:hAnsi="Arial" w:cs="Arial"/>
          <w:b/>
        </w:rPr>
        <w:t>confirmar</w:t>
      </w:r>
      <w:r>
        <w:rPr>
          <w:rFonts w:ascii="Arial" w:hAnsi="Arial" w:cs="Arial"/>
        </w:rPr>
        <w:t xml:space="preserve"> e outro para </w:t>
      </w:r>
      <w:proofErr w:type="gramStart"/>
      <w:r w:rsidRPr="00D21EB0">
        <w:rPr>
          <w:rFonts w:ascii="Arial" w:hAnsi="Arial" w:cs="Arial"/>
          <w:b/>
        </w:rPr>
        <w:t>repor</w:t>
      </w:r>
      <w:r>
        <w:rPr>
          <w:rFonts w:ascii="Arial" w:hAnsi="Arial" w:cs="Arial"/>
        </w:rPr>
        <w:t xml:space="preserve"> </w:t>
      </w:r>
      <w:r w:rsidRPr="00D21EB0">
        <w:rPr>
          <w:noProof/>
        </w:rPr>
        <w:t>.</w:t>
      </w:r>
      <w:proofErr w:type="gramEnd"/>
    </w:p>
    <w:p w14:paraId="0217C411" w14:textId="585068B2" w:rsidR="004F465C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>
        <w:rPr>
          <w:rFonts w:ascii="Arial" w:hAnsi="Arial" w:cs="Arial"/>
          <w:b/>
        </w:rPr>
        <w:t>adicionar</w:t>
      </w:r>
      <w:r>
        <w:rPr>
          <w:rFonts w:ascii="Arial" w:hAnsi="Arial" w:cs="Arial"/>
        </w:rPr>
        <w:tab/>
        <w:t xml:space="preserve"> médicos, basta clicar no botão “Adicionar médicos”, e irá ser redirecionado para outra página.</w:t>
      </w:r>
    </w:p>
    <w:p w14:paraId="1FCD6416" w14:textId="3478A7DC" w:rsidR="007F4362" w:rsidRPr="007F4362" w:rsidRDefault="007F4362" w:rsidP="007F4362">
      <w:pPr>
        <w:pStyle w:val="Ttulo1"/>
        <w:rPr>
          <w:rFonts w:ascii="Arial" w:hAnsi="Arial" w:cs="Arial"/>
        </w:rPr>
      </w:pPr>
      <w:bookmarkStart w:id="4" w:name="_Toc6579106"/>
      <w:r w:rsidRPr="007F4362">
        <w:rPr>
          <w:rFonts w:ascii="Arial" w:hAnsi="Arial" w:cs="Arial"/>
          <w:sz w:val="28"/>
          <w:szCs w:val="28"/>
        </w:rPr>
        <w:lastRenderedPageBreak/>
        <w:t>1.3.1</w:t>
      </w:r>
      <w:r w:rsidR="00383311">
        <w:rPr>
          <w:rFonts w:ascii="Arial" w:hAnsi="Arial" w:cs="Arial"/>
          <w:sz w:val="28"/>
          <w:szCs w:val="28"/>
        </w:rPr>
        <w:tab/>
        <w:t xml:space="preserve"> </w:t>
      </w:r>
      <w:r w:rsidR="00383311">
        <w:rPr>
          <w:rFonts w:ascii="Arial" w:hAnsi="Arial" w:cs="Arial"/>
        </w:rPr>
        <w:t xml:space="preserve">Menu - </w:t>
      </w:r>
      <w:r w:rsidRPr="007F4362">
        <w:rPr>
          <w:rFonts w:ascii="Arial" w:hAnsi="Arial" w:cs="Arial"/>
        </w:rPr>
        <w:t>Adicionar médicos</w:t>
      </w:r>
      <w:bookmarkEnd w:id="4"/>
    </w:p>
    <w:p w14:paraId="64C96C88" w14:textId="764B03E2" w:rsidR="004F465C" w:rsidRPr="00FB2E53" w:rsidRDefault="00D21EB0" w:rsidP="005E53F3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01CB11E9" wp14:editId="6E29EEC6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1478280" cy="1809115"/>
            <wp:effectExtent l="19050" t="19050" r="26670" b="19685"/>
            <wp:wrapTight wrapText="bothSides">
              <wp:wrapPolygon edited="0">
                <wp:start x="-278" y="-227"/>
                <wp:lineTo x="-278" y="21608"/>
                <wp:lineTo x="21711" y="21608"/>
                <wp:lineTo x="21711" y="-227"/>
                <wp:lineTo x="-278" y="-227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80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558BA1" w14:textId="257E3CCF" w:rsidR="004F465C" w:rsidRDefault="007F4362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Nesta página podemos adicionar médicos, bastando colocar o seu nome, título, género, email, especialidade e uma fotografia.</w:t>
      </w:r>
    </w:p>
    <w:p w14:paraId="0C5A8E6C" w14:textId="3C6143F7" w:rsidR="007B4090" w:rsidRPr="007B4090" w:rsidRDefault="007B4090" w:rsidP="005E53F3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Atenção:</w:t>
      </w:r>
    </w:p>
    <w:p w14:paraId="5ADEE859" w14:textId="0DFAD7B9" w:rsidR="007F4362" w:rsidRDefault="007F4362" w:rsidP="005E53F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Todos estes campos são </w:t>
      </w:r>
      <w:r>
        <w:rPr>
          <w:rFonts w:ascii="Arial" w:hAnsi="Arial" w:cs="Arial"/>
          <w:b/>
        </w:rPr>
        <w:t>obrigatórios</w:t>
      </w:r>
      <w:r>
        <w:rPr>
          <w:rFonts w:ascii="Arial" w:hAnsi="Arial" w:cs="Arial"/>
        </w:rPr>
        <w:t>.</w:t>
      </w:r>
    </w:p>
    <w:p w14:paraId="6B329817" w14:textId="121E5BD1" w:rsidR="007B4090" w:rsidRPr="007B4090" w:rsidRDefault="007B4090" w:rsidP="005E53F3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1A66E8CF" wp14:editId="42747178">
                <wp:simplePos x="0" y="0"/>
                <wp:positionH relativeFrom="margin">
                  <wp:posOffset>-304800</wp:posOffset>
                </wp:positionH>
                <wp:positionV relativeFrom="paragraph">
                  <wp:posOffset>346075</wp:posOffset>
                </wp:positionV>
                <wp:extent cx="2197100" cy="635"/>
                <wp:effectExtent l="0" t="0" r="0" b="6350"/>
                <wp:wrapTight wrapText="bothSides">
                  <wp:wrapPolygon edited="0">
                    <wp:start x="0" y="0"/>
                    <wp:lineTo x="0" y="20366"/>
                    <wp:lineTo x="21350" y="20366"/>
                    <wp:lineTo x="21350" y="0"/>
                    <wp:lineTo x="0" y="0"/>
                  </wp:wrapPolygon>
                </wp:wrapTight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F6853" w14:textId="67B5CF24" w:rsidR="007F4362" w:rsidRPr="00FB2E53" w:rsidRDefault="007F4362" w:rsidP="007F4362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3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noProof/>
                              </w:rPr>
                              <w:t>.1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</w:rPr>
                              <w:t>Adicionar médicos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6E8CF" id="Caixa de texto 54" o:spid="_x0000_s1031" type="#_x0000_t202" style="position:absolute;left:0;text-align:left;margin-left:-24pt;margin-top:27.25pt;width:173pt;height:.05pt;z-index:-251592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" stroked="f">
                <v:textbox style="mso-fit-shape-to-text:t" inset="0,0,0,0">
                  <w:txbxContent>
                    <w:p w14:paraId="4F2F6853" w14:textId="67B5CF24" w:rsidR="007F4362" w:rsidRPr="00FB2E53" w:rsidRDefault="007F4362" w:rsidP="007F4362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>
                        <w:rPr>
                          <w:rFonts w:cs="Arial"/>
                          <w:noProof/>
                        </w:rPr>
                        <w:t>3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>
                        <w:rPr>
                          <w:rFonts w:cs="Arial"/>
                          <w:noProof/>
                        </w:rPr>
                        <w:t>.1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>
                        <w:rPr>
                          <w:rFonts w:cs="Arial"/>
                        </w:rPr>
                        <w:t>Adicionar médicos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Arial" w:hAnsi="Arial" w:cs="Arial"/>
        </w:rPr>
        <w:t xml:space="preserve">O campo de imagem só aceita os tipos </w:t>
      </w:r>
      <w:r>
        <w:rPr>
          <w:rFonts w:ascii="Arial" w:hAnsi="Arial" w:cs="Arial"/>
          <w:b/>
        </w:rPr>
        <w:t>“</w:t>
      </w:r>
      <w:r w:rsidRPr="007B4090">
        <w:rPr>
          <w:rFonts w:ascii="Arial" w:hAnsi="Arial" w:cs="Arial"/>
          <w:b/>
        </w:rPr>
        <w:t>.</w:t>
      </w:r>
      <w:proofErr w:type="spellStart"/>
      <w:r w:rsidRPr="007B4090">
        <w:rPr>
          <w:rFonts w:ascii="Arial" w:hAnsi="Arial" w:cs="Arial"/>
          <w:b/>
        </w:rPr>
        <w:t>jpg</w:t>
      </w:r>
      <w:proofErr w:type="spellEnd"/>
      <w:r w:rsidRPr="007B4090">
        <w:rPr>
          <w:rFonts w:ascii="Arial" w:hAnsi="Arial" w:cs="Arial"/>
          <w:b/>
        </w:rPr>
        <w:t>/.</w:t>
      </w:r>
      <w:proofErr w:type="spellStart"/>
      <w:r w:rsidRPr="007B4090">
        <w:rPr>
          <w:rFonts w:ascii="Arial" w:hAnsi="Arial" w:cs="Arial"/>
          <w:b/>
        </w:rPr>
        <w:t>jpeg</w:t>
      </w:r>
      <w:proofErr w:type="spellEnd"/>
      <w:r w:rsidRPr="007B4090">
        <w:rPr>
          <w:rFonts w:ascii="Arial" w:hAnsi="Arial" w:cs="Arial"/>
          <w:b/>
        </w:rPr>
        <w:t>/.</w:t>
      </w:r>
      <w:proofErr w:type="spellStart"/>
      <w:r w:rsidRPr="007B4090">
        <w:rPr>
          <w:rFonts w:ascii="Arial" w:hAnsi="Arial" w:cs="Arial"/>
          <w:b/>
        </w:rPr>
        <w:t>png</w:t>
      </w:r>
      <w:proofErr w:type="spellEnd"/>
      <w:r w:rsidRPr="007B4090">
        <w:rPr>
          <w:rFonts w:ascii="Arial" w:hAnsi="Arial" w:cs="Arial"/>
          <w:b/>
        </w:rPr>
        <w:t>/.</w:t>
      </w:r>
      <w:proofErr w:type="spellStart"/>
      <w:r w:rsidRPr="007B4090">
        <w:rPr>
          <w:rFonts w:ascii="Arial" w:hAnsi="Arial" w:cs="Arial"/>
          <w:b/>
        </w:rPr>
        <w:t>gif</w:t>
      </w:r>
      <w:proofErr w:type="spellEnd"/>
      <w:r>
        <w:rPr>
          <w:rFonts w:ascii="Arial" w:hAnsi="Arial" w:cs="Arial"/>
          <w:b/>
        </w:rPr>
        <w:t>”</w:t>
      </w:r>
      <w:r>
        <w:rPr>
          <w:rFonts w:ascii="Arial" w:hAnsi="Arial" w:cs="Arial"/>
        </w:rPr>
        <w:t>;</w:t>
      </w:r>
    </w:p>
    <w:p w14:paraId="73F4A2E7" w14:textId="151ED959" w:rsidR="00D21EB0" w:rsidRDefault="00D21EB0" w:rsidP="005E53F3">
      <w:pPr>
        <w:spacing w:line="360" w:lineRule="auto"/>
        <w:jc w:val="both"/>
        <w:rPr>
          <w:rFonts w:ascii="Arial" w:hAnsi="Arial" w:cs="Arial"/>
        </w:rPr>
      </w:pPr>
    </w:p>
    <w:p w14:paraId="4AC9386F" w14:textId="31B518E6" w:rsidR="00D21EB0" w:rsidRPr="00FB2E53" w:rsidRDefault="00D21EB0" w:rsidP="007F4362">
      <w:pPr>
        <w:rPr>
          <w:rFonts w:ascii="Arial" w:hAnsi="Arial" w:cs="Arial"/>
        </w:rPr>
      </w:pPr>
    </w:p>
    <w:p w14:paraId="213CAAE6" w14:textId="1B170A64" w:rsidR="004F465C" w:rsidRPr="00FB2E53" w:rsidRDefault="007F4362" w:rsidP="005E53F3">
      <w:pPr>
        <w:pStyle w:val="Ttulo1"/>
        <w:numPr>
          <w:ilvl w:val="1"/>
          <w:numId w:val="17"/>
        </w:numPr>
        <w:spacing w:line="360" w:lineRule="auto"/>
        <w:jc w:val="both"/>
        <w:rPr>
          <w:rFonts w:ascii="Arial" w:hAnsi="Arial" w:cs="Arial"/>
        </w:rPr>
      </w:pPr>
      <w:bookmarkStart w:id="5" w:name="_Toc6579107"/>
      <w:r>
        <w:rPr>
          <w:rFonts w:ascii="Arial" w:hAnsi="Arial" w:cs="Arial"/>
        </w:rPr>
        <w:t>Menu - Créditos</w:t>
      </w:r>
      <w:bookmarkEnd w:id="5"/>
    </w:p>
    <w:p w14:paraId="3D5AAA1B" w14:textId="77777777" w:rsidR="007F4362" w:rsidRDefault="00CE7EA7" w:rsidP="007F4362">
      <w:pPr>
        <w:spacing w:line="360" w:lineRule="auto"/>
        <w:jc w:val="both"/>
        <w:rPr>
          <w:rFonts w:ascii="Arial" w:hAnsi="Arial" w:cs="Arial"/>
        </w:rPr>
      </w:pPr>
      <w:r w:rsidRPr="00FB2E53">
        <w:rPr>
          <w:rFonts w:ascii="Arial" w:hAnsi="Arial" w:cs="Arial"/>
        </w:rPr>
        <w:t xml:space="preserve">Neste menu, vai ter acesso </w:t>
      </w:r>
      <w:r w:rsidR="007F4362">
        <w:rPr>
          <w:rFonts w:ascii="Arial" w:hAnsi="Arial" w:cs="Arial"/>
        </w:rPr>
        <w:t>aos créditos do Website:</w:t>
      </w:r>
    </w:p>
    <w:p w14:paraId="59377E28" w14:textId="0A35CBB0" w:rsidR="007F4362" w:rsidRDefault="007B4090" w:rsidP="007F4362">
      <w:pPr>
        <w:spacing w:line="360" w:lineRule="auto"/>
        <w:jc w:val="both"/>
        <w:rPr>
          <w:noProof/>
        </w:rPr>
      </w:pPr>
      <w:r w:rsidRPr="00FB2E53">
        <w:rPr>
          <w:noProof/>
        </w:rPr>
        <w:drawing>
          <wp:anchor distT="0" distB="0" distL="288290" distR="288290" simplePos="0" relativeHeight="251662336" behindDoc="1" locked="0" layoutInCell="1" allowOverlap="1" wp14:anchorId="61DF09B2" wp14:editId="4CD3C6E0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2171700" cy="1463040"/>
            <wp:effectExtent l="19050" t="19050" r="19050" b="22860"/>
            <wp:wrapTight wrapText="bothSides">
              <wp:wrapPolygon edited="0">
                <wp:start x="-189" y="-281"/>
                <wp:lineTo x="-189" y="21656"/>
                <wp:lineTo x="21600" y="21656"/>
                <wp:lineTo x="21600" y="-281"/>
                <wp:lineTo x="-189" y="-281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4"/>
                    <a:stretch/>
                  </pic:blipFill>
                  <pic:spPr bwMode="auto">
                    <a:xfrm>
                      <a:off x="0" y="0"/>
                      <a:ext cx="2171700" cy="14630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D6ECFF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99113" w14:textId="236F91B6" w:rsidR="007F4362" w:rsidRPr="007F4362" w:rsidRDefault="007F4362" w:rsidP="007F4362">
      <w:pPr>
        <w:spacing w:line="360" w:lineRule="auto"/>
        <w:jc w:val="both"/>
        <w:rPr>
          <w:rFonts w:ascii="Arial" w:hAnsi="Arial" w:cs="Arial"/>
        </w:rPr>
      </w:pPr>
    </w:p>
    <w:p w14:paraId="7E3D7402" w14:textId="7DE846B1" w:rsidR="00A93919" w:rsidRPr="007F4362" w:rsidRDefault="007F4362" w:rsidP="007F4362">
      <w:pPr>
        <w:spacing w:line="360" w:lineRule="auto"/>
        <w:jc w:val="both"/>
        <w:rPr>
          <w:rFonts w:ascii="Arial" w:hAnsi="Arial" w:cs="Arial"/>
        </w:rPr>
      </w:pPr>
      <w:r w:rsidRPr="00FB2E5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568CBC9" wp14:editId="03DCAE9C">
                <wp:simplePos x="0" y="0"/>
                <wp:positionH relativeFrom="margin">
                  <wp:align>center</wp:align>
                </wp:positionH>
                <wp:positionV relativeFrom="paragraph">
                  <wp:posOffset>1345565</wp:posOffset>
                </wp:positionV>
                <wp:extent cx="1470660" cy="635"/>
                <wp:effectExtent l="0" t="0" r="0" b="0"/>
                <wp:wrapTight wrapText="bothSides">
                  <wp:wrapPolygon edited="0">
                    <wp:start x="0" y="0"/>
                    <wp:lineTo x="0" y="20110"/>
                    <wp:lineTo x="21264" y="20110"/>
                    <wp:lineTo x="21264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FA15A" w14:textId="6E3E9B92" w:rsidR="00FD23B2" w:rsidRPr="00FB2E53" w:rsidRDefault="00FD23B2" w:rsidP="00FB2E53">
                            <w:pPr>
                              <w:pStyle w:val="Legenda"/>
                              <w:rPr>
                                <w:rFonts w:cs="Arial"/>
                                <w:noProof/>
                                <w:color w:val="595959" w:themeColor="text1" w:themeTint="A6"/>
                              </w:rPr>
                            </w:pPr>
                            <w:r w:rsidRPr="00FB2E53">
                              <w:rPr>
                                <w:rFonts w:cs="Arial"/>
                              </w:rPr>
                              <w:t xml:space="preserve">Figura 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begin"/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instrText xml:space="preserve"> SEQ Figura \* ARABIC </w:instrTex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separate"/>
                            </w:r>
                            <w:r w:rsidR="005E53F3">
                              <w:rPr>
                                <w:rFonts w:cs="Arial"/>
                                <w:noProof/>
                              </w:rPr>
                              <w:t>4</w:t>
                            </w:r>
                            <w:r w:rsidRPr="00FB2E53">
                              <w:rPr>
                                <w:rFonts w:cs="Arial"/>
                                <w:noProof/>
                              </w:rPr>
                              <w:fldChar w:fldCharType="end"/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7F4362">
                              <w:rPr>
                                <w:rFonts w:cs="Arial"/>
                              </w:rPr>
                              <w:t>–</w:t>
                            </w:r>
                            <w:r w:rsidRPr="00FB2E53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7F4362">
                              <w:rPr>
                                <w:rFonts w:cs="Arial"/>
                              </w:rPr>
                              <w:t>Menu Créditos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8CBC9" id="Caixa de texto 11" o:spid="_x0000_s1032" type="#_x0000_t202" style="position:absolute;left:0;text-align:left;margin-left:0;margin-top:105.95pt;width:115.8pt;height:.0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" stroked="f">
                <v:textbox style="mso-fit-shape-to-text:t" inset="0,0,0,0">
                  <w:txbxContent>
                    <w:p w14:paraId="213FA15A" w14:textId="6E3E9B92" w:rsidR="00FD23B2" w:rsidRPr="00FB2E53" w:rsidRDefault="00FD23B2" w:rsidP="00FB2E53">
                      <w:pPr>
                        <w:pStyle w:val="Legenda"/>
                        <w:rPr>
                          <w:rFonts w:cs="Arial"/>
                          <w:noProof/>
                          <w:color w:val="595959" w:themeColor="text1" w:themeTint="A6"/>
                        </w:rPr>
                      </w:pPr>
                      <w:r w:rsidRPr="00FB2E53">
                        <w:rPr>
                          <w:rFonts w:cs="Arial"/>
                        </w:rPr>
                        <w:t xml:space="preserve">Figura 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begin"/>
                      </w:r>
                      <w:r w:rsidRPr="00FB2E53">
                        <w:rPr>
                          <w:rFonts w:cs="Arial"/>
                          <w:noProof/>
                        </w:rPr>
                        <w:instrText xml:space="preserve"> SEQ Figura \* ARABIC </w:instrTex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separate"/>
                      </w:r>
                      <w:r w:rsidR="005E53F3">
                        <w:rPr>
                          <w:rFonts w:cs="Arial"/>
                          <w:noProof/>
                        </w:rPr>
                        <w:t>4</w:t>
                      </w:r>
                      <w:r w:rsidRPr="00FB2E53">
                        <w:rPr>
                          <w:rFonts w:cs="Arial"/>
                          <w:noProof/>
                        </w:rPr>
                        <w:fldChar w:fldCharType="end"/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 w:rsidR="007F4362">
                        <w:rPr>
                          <w:rFonts w:cs="Arial"/>
                        </w:rPr>
                        <w:t>–</w:t>
                      </w:r>
                      <w:r w:rsidRPr="00FB2E53">
                        <w:rPr>
                          <w:rFonts w:cs="Arial"/>
                        </w:rPr>
                        <w:t xml:space="preserve"> </w:t>
                      </w:r>
                      <w:r w:rsidR="007F4362">
                        <w:rPr>
                          <w:rFonts w:cs="Arial"/>
                        </w:rPr>
                        <w:t>Menu Créditos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A93919" w:rsidRPr="007F4362" w:rsidSect="00FB2E53">
      <w:headerReference w:type="default" r:id="rId24"/>
      <w:footerReference w:type="default" r:id="rId25"/>
      <w:headerReference w:type="first" r:id="rId26"/>
      <w:pgSz w:w="11906" w:h="16838" w:code="9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14744" w14:textId="77777777" w:rsidR="005915C8" w:rsidRDefault="005915C8" w:rsidP="00C6554A">
      <w:pPr>
        <w:spacing w:after="0" w:line="240" w:lineRule="auto"/>
      </w:pPr>
      <w:r>
        <w:separator/>
      </w:r>
    </w:p>
  </w:endnote>
  <w:endnote w:type="continuationSeparator" w:id="0">
    <w:p w14:paraId="09B5D557" w14:textId="77777777" w:rsidR="005915C8" w:rsidRDefault="005915C8" w:rsidP="00C65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5D30D" w14:textId="77777777" w:rsidR="00FD23B2" w:rsidRPr="00594816" w:rsidRDefault="00FD23B2">
    <w:pPr>
      <w:pStyle w:val="Rodap"/>
      <w:rPr>
        <w:rFonts w:ascii="Arial" w:hAnsi="Arial" w:cs="Arial"/>
      </w:rPr>
    </w:pPr>
    <w:r w:rsidRPr="00594816">
      <w:rPr>
        <w:rFonts w:ascii="Arial" w:hAnsi="Arial" w:cs="Arial"/>
        <w:lang w:bidi="pt-PT"/>
      </w:rPr>
      <w:t xml:space="preserve">Página </w:t>
    </w:r>
    <w:r w:rsidRPr="00594816">
      <w:rPr>
        <w:rFonts w:ascii="Arial" w:hAnsi="Arial" w:cs="Arial"/>
        <w:lang w:bidi="pt-PT"/>
      </w:rPr>
      <w:fldChar w:fldCharType="begin"/>
    </w:r>
    <w:r w:rsidRPr="00594816">
      <w:rPr>
        <w:rFonts w:ascii="Arial" w:hAnsi="Arial" w:cs="Arial"/>
        <w:lang w:bidi="pt-PT"/>
      </w:rPr>
      <w:instrText xml:space="preserve"> PAGE  \* Arabic  \* MERGEFORMAT </w:instrText>
    </w:r>
    <w:r w:rsidRPr="00594816">
      <w:rPr>
        <w:rFonts w:ascii="Arial" w:hAnsi="Arial" w:cs="Arial"/>
        <w:lang w:bidi="pt-PT"/>
      </w:rPr>
      <w:fldChar w:fldCharType="separate"/>
    </w:r>
    <w:r w:rsidRPr="00594816">
      <w:rPr>
        <w:rFonts w:ascii="Arial" w:hAnsi="Arial" w:cs="Arial"/>
        <w:noProof/>
        <w:lang w:bidi="pt-PT"/>
      </w:rPr>
      <w:t>1</w:t>
    </w:r>
    <w:r w:rsidRPr="00594816">
      <w:rPr>
        <w:rFonts w:ascii="Arial" w:hAnsi="Arial" w:cs="Arial"/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D577A" w14:textId="77777777" w:rsidR="005915C8" w:rsidRDefault="005915C8" w:rsidP="00C6554A">
      <w:pPr>
        <w:spacing w:after="0" w:line="240" w:lineRule="auto"/>
      </w:pPr>
      <w:r>
        <w:separator/>
      </w:r>
    </w:p>
  </w:footnote>
  <w:footnote w:type="continuationSeparator" w:id="0">
    <w:p w14:paraId="79E2A9F7" w14:textId="77777777" w:rsidR="005915C8" w:rsidRDefault="005915C8" w:rsidP="00C65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5AC6D" w14:textId="435610C1" w:rsidR="00D450E3" w:rsidRDefault="00D450E3">
    <w:pPr>
      <w:pStyle w:val="Cabealho"/>
    </w:pPr>
    <w:r>
      <w:rPr>
        <w:rFonts w:ascii="Arial" w:hAnsi="Arial" w:cs="Arial"/>
        <w:noProof/>
      </w:rPr>
      <w:drawing>
        <wp:anchor distT="0" distB="0" distL="114300" distR="114300" simplePos="0" relativeHeight="251661312" behindDoc="1" locked="0" layoutInCell="1" allowOverlap="1" wp14:anchorId="57CDA40A" wp14:editId="18AAA819">
          <wp:simplePos x="0" y="0"/>
          <wp:positionH relativeFrom="rightMargin">
            <wp:align>left</wp:align>
          </wp:positionH>
          <wp:positionV relativeFrom="paragraph">
            <wp:posOffset>-53340</wp:posOffset>
          </wp:positionV>
          <wp:extent cx="582930" cy="624840"/>
          <wp:effectExtent l="0" t="0" r="7620" b="0"/>
          <wp:wrapThrough wrapText="bothSides">
            <wp:wrapPolygon edited="0">
              <wp:start x="2824" y="659"/>
              <wp:lineTo x="0" y="12512"/>
              <wp:lineTo x="0" y="13829"/>
              <wp:lineTo x="3529" y="18439"/>
              <wp:lineTo x="4235" y="19756"/>
              <wp:lineTo x="7059" y="19756"/>
              <wp:lineTo x="14824" y="18439"/>
              <wp:lineTo x="21176" y="15805"/>
              <wp:lineTo x="21176" y="7902"/>
              <wp:lineTo x="17647" y="3293"/>
              <wp:lineTo x="12706" y="659"/>
              <wp:lineTo x="2824" y="659"/>
            </wp:wrapPolygon>
          </wp:wrapThrough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5C53B" w14:textId="33B55FC6" w:rsidR="00D450E3" w:rsidRDefault="00D450E3">
    <w:pPr>
      <w:pStyle w:val="Cabealho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5027EFAB" wp14:editId="012F79A0">
          <wp:simplePos x="0" y="0"/>
          <wp:positionH relativeFrom="column">
            <wp:posOffset>5162550</wp:posOffset>
          </wp:positionH>
          <wp:positionV relativeFrom="paragraph">
            <wp:posOffset>-22860</wp:posOffset>
          </wp:positionV>
          <wp:extent cx="582930" cy="624840"/>
          <wp:effectExtent l="0" t="0" r="7620" b="0"/>
          <wp:wrapThrough wrapText="bothSides">
            <wp:wrapPolygon edited="0">
              <wp:start x="2824" y="659"/>
              <wp:lineTo x="0" y="12512"/>
              <wp:lineTo x="0" y="13829"/>
              <wp:lineTo x="3529" y="18439"/>
              <wp:lineTo x="4235" y="19756"/>
              <wp:lineTo x="7059" y="19756"/>
              <wp:lineTo x="14824" y="18439"/>
              <wp:lineTo x="21176" y="15805"/>
              <wp:lineTo x="21176" y="7902"/>
              <wp:lineTo x="17647" y="3293"/>
              <wp:lineTo x="12706" y="659"/>
              <wp:lineTo x="2824" y="659"/>
            </wp:wrapPolygon>
          </wp:wrapThrough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2A5461"/>
    <w:multiLevelType w:val="hybridMultilevel"/>
    <w:tmpl w:val="A02E7C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35106"/>
    <w:multiLevelType w:val="hybridMultilevel"/>
    <w:tmpl w:val="0F3848E0"/>
    <w:lvl w:ilvl="0" w:tplc="6D00010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8E12E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53094"/>
    <w:multiLevelType w:val="hybridMultilevel"/>
    <w:tmpl w:val="BC244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90658"/>
    <w:multiLevelType w:val="hybridMultilevel"/>
    <w:tmpl w:val="240AE35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F951FE1"/>
    <w:multiLevelType w:val="multilevel"/>
    <w:tmpl w:val="9FE24C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605A4F"/>
    <w:multiLevelType w:val="hybridMultilevel"/>
    <w:tmpl w:val="A9BC16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E153CD"/>
    <w:multiLevelType w:val="hybridMultilevel"/>
    <w:tmpl w:val="ED1017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BB4BA4"/>
    <w:multiLevelType w:val="hybridMultilevel"/>
    <w:tmpl w:val="01AEBB4E"/>
    <w:lvl w:ilvl="0" w:tplc="331E6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D67181"/>
    <w:multiLevelType w:val="hybridMultilevel"/>
    <w:tmpl w:val="78443740"/>
    <w:lvl w:ilvl="0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3" w15:restartNumberingAfterBreak="0">
    <w:nsid w:val="6A3E193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9C03C0"/>
    <w:multiLevelType w:val="hybridMultilevel"/>
    <w:tmpl w:val="4D0AF832"/>
    <w:lvl w:ilvl="0" w:tplc="B55C1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4"/>
  </w:num>
  <w:num w:numId="17">
    <w:abstractNumId w:val="17"/>
  </w:num>
  <w:num w:numId="18">
    <w:abstractNumId w:val="21"/>
  </w:num>
  <w:num w:numId="19">
    <w:abstractNumId w:val="13"/>
  </w:num>
  <w:num w:numId="20">
    <w:abstractNumId w:val="14"/>
  </w:num>
  <w:num w:numId="21">
    <w:abstractNumId w:val="18"/>
  </w:num>
  <w:num w:numId="22">
    <w:abstractNumId w:val="15"/>
  </w:num>
  <w:num w:numId="23">
    <w:abstractNumId w:val="12"/>
  </w:num>
  <w:num w:numId="24">
    <w:abstractNumId w:val="23"/>
  </w:num>
  <w:num w:numId="25">
    <w:abstractNumId w:val="20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C7"/>
    <w:rsid w:val="00002B94"/>
    <w:rsid w:val="00027FEC"/>
    <w:rsid w:val="0011376A"/>
    <w:rsid w:val="002554CD"/>
    <w:rsid w:val="00293B83"/>
    <w:rsid w:val="002B4294"/>
    <w:rsid w:val="00333D0D"/>
    <w:rsid w:val="00340BF3"/>
    <w:rsid w:val="00383311"/>
    <w:rsid w:val="004C049F"/>
    <w:rsid w:val="004F465C"/>
    <w:rsid w:val="005000E2"/>
    <w:rsid w:val="005363DA"/>
    <w:rsid w:val="00540E83"/>
    <w:rsid w:val="005915C8"/>
    <w:rsid w:val="00594816"/>
    <w:rsid w:val="005E53F3"/>
    <w:rsid w:val="006913C7"/>
    <w:rsid w:val="006A3CE7"/>
    <w:rsid w:val="007707A2"/>
    <w:rsid w:val="007720B1"/>
    <w:rsid w:val="007B4090"/>
    <w:rsid w:val="007F4362"/>
    <w:rsid w:val="008C061A"/>
    <w:rsid w:val="008E3481"/>
    <w:rsid w:val="00911E3E"/>
    <w:rsid w:val="00945EC1"/>
    <w:rsid w:val="009D65E4"/>
    <w:rsid w:val="009D7BB2"/>
    <w:rsid w:val="00A83AB1"/>
    <w:rsid w:val="00A93919"/>
    <w:rsid w:val="00AE26D4"/>
    <w:rsid w:val="00B02E48"/>
    <w:rsid w:val="00BF6DB2"/>
    <w:rsid w:val="00C10FD6"/>
    <w:rsid w:val="00C31FC0"/>
    <w:rsid w:val="00C6554A"/>
    <w:rsid w:val="00CC2F58"/>
    <w:rsid w:val="00CE7EA7"/>
    <w:rsid w:val="00D21EB0"/>
    <w:rsid w:val="00D450E3"/>
    <w:rsid w:val="00E618B6"/>
    <w:rsid w:val="00ED4DEE"/>
    <w:rsid w:val="00ED7C44"/>
    <w:rsid w:val="00F174BD"/>
    <w:rsid w:val="00FB2E53"/>
    <w:rsid w:val="00F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A6FE9"/>
  <w15:chartTrackingRefBased/>
  <w15:docId w15:val="{2E9EA407-436D-4026-8957-C07F9E5E4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E53"/>
  </w:style>
  <w:style w:type="paragraph" w:styleId="Ttulo1">
    <w:name w:val="heading 1"/>
    <w:basedOn w:val="Normal"/>
    <w:next w:val="Normal"/>
    <w:link w:val="Ttulo1Carter"/>
    <w:uiPriority w:val="9"/>
    <w:qFormat/>
    <w:rsid w:val="00FB2E53"/>
    <w:pPr>
      <w:keepNext/>
      <w:keepLines/>
      <w:pBdr>
        <w:bottom w:val="single" w:sz="4" w:space="1" w:color="00A0B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B2E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2E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2E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2E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2E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2E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2E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2E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36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B2E53"/>
    <w:rPr>
      <w:rFonts w:asciiTheme="majorHAnsi" w:eastAsiaTheme="majorEastAsia" w:hAnsiTheme="majorHAnsi" w:cstheme="majorBidi"/>
      <w:color w:val="007789" w:themeColor="accent1" w:themeShade="BF"/>
      <w:sz w:val="28"/>
      <w:szCs w:val="28"/>
    </w:rPr>
  </w:style>
  <w:style w:type="paragraph" w:customStyle="1" w:styleId="InformaesdeContacto">
    <w:name w:val="Informações de Contacto"/>
    <w:basedOn w:val="Normal"/>
    <w:uiPriority w:val="4"/>
    <w:rsid w:val="00C6554A"/>
    <w:pPr>
      <w:spacing w:after="0"/>
      <w:jc w:val="center"/>
    </w:pPr>
  </w:style>
  <w:style w:type="paragraph" w:styleId="Listacommarcas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uiPriority w:val="10"/>
    <w:qFormat/>
    <w:rsid w:val="00FB2E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2E53"/>
    <w:rPr>
      <w:rFonts w:asciiTheme="majorHAnsi" w:eastAsiaTheme="majorEastAsia" w:hAnsiTheme="majorHAnsi" w:cstheme="majorBidi"/>
      <w:color w:val="007789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2E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2E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rsid w:val="00C6554A"/>
    <w:pPr>
      <w:spacing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2E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2E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2E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FB2E53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2E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2E53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B2E53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94816"/>
    <w:pPr>
      <w:spacing w:line="240" w:lineRule="auto"/>
      <w:jc w:val="center"/>
    </w:pPr>
    <w:rPr>
      <w:rFonts w:ascii="Arial" w:hAnsi="Arial"/>
      <w:b/>
      <w:bCs/>
      <w:color w:val="404040" w:themeColor="text1" w:themeTint="BF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after="0" w:line="240" w:lineRule="auto"/>
    </w:pPr>
    <w:rPr>
      <w:rFonts w:ascii="Consolas" w:hAnsi="Consola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2E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2E53"/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dondice">
    <w:name w:val="TOC Heading"/>
    <w:basedOn w:val="Ttulo1"/>
    <w:next w:val="Normal"/>
    <w:uiPriority w:val="39"/>
    <w:unhideWhenUsed/>
    <w:qFormat/>
    <w:rsid w:val="00FB2E53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6913C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B02E48"/>
    <w:pPr>
      <w:tabs>
        <w:tab w:val="left" w:pos="660"/>
        <w:tab w:val="right" w:leader="dot" w:pos="8296"/>
      </w:tabs>
      <w:spacing w:after="100"/>
    </w:pPr>
  </w:style>
  <w:style w:type="paragraph" w:styleId="PargrafodaLista">
    <w:name w:val="List Paragraph"/>
    <w:basedOn w:val="Normal"/>
    <w:uiPriority w:val="34"/>
    <w:qFormat/>
    <w:rsid w:val="00CE7EA7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911E3E"/>
    <w:pPr>
      <w:spacing w:after="100" w:line="259" w:lineRule="auto"/>
      <w:ind w:left="440"/>
    </w:pPr>
    <w:rPr>
      <w:rFonts w:cs="Times New Roman"/>
      <w:lang w:val="en-GB" w:eastAsia="en-GB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11E3E"/>
    <w:pPr>
      <w:spacing w:after="100"/>
      <w:ind w:left="66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2E5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2E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Forte">
    <w:name w:val="Strong"/>
    <w:basedOn w:val="Tipodeletrapredefinidodopargrafo"/>
    <w:uiPriority w:val="22"/>
    <w:qFormat/>
    <w:rsid w:val="00FB2E53"/>
    <w:rPr>
      <w:b/>
      <w:bCs/>
    </w:rPr>
  </w:style>
  <w:style w:type="character" w:styleId="nfase">
    <w:name w:val="Emphasis"/>
    <w:basedOn w:val="Tipodeletrapredefinidodopargrafo"/>
    <w:uiPriority w:val="20"/>
    <w:qFormat/>
    <w:rsid w:val="00FB2E53"/>
    <w:rPr>
      <w:i/>
      <w:iCs/>
    </w:rPr>
  </w:style>
  <w:style w:type="paragraph" w:styleId="SemEspaamento">
    <w:name w:val="No Spacing"/>
    <w:uiPriority w:val="1"/>
    <w:qFormat/>
    <w:rsid w:val="00FB2E53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FB2E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2E53"/>
    <w:rPr>
      <w:i/>
      <w:iCs/>
    </w:rPr>
  </w:style>
  <w:style w:type="character" w:styleId="nfaseDiscreta">
    <w:name w:val="Subtle Emphasis"/>
    <w:basedOn w:val="Tipodeletrapredefinidodopargrafo"/>
    <w:uiPriority w:val="19"/>
    <w:qFormat/>
    <w:rsid w:val="00FB2E53"/>
    <w:rPr>
      <w:i/>
      <w:iCs/>
      <w:color w:val="595959" w:themeColor="text1" w:themeTint="A6"/>
    </w:rPr>
  </w:style>
  <w:style w:type="character" w:styleId="RefernciaDiscreta">
    <w:name w:val="Subtle Reference"/>
    <w:basedOn w:val="Tipodeletrapredefinidodopargrafo"/>
    <w:uiPriority w:val="31"/>
    <w:qFormat/>
    <w:rsid w:val="00FB2E53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B2E53"/>
    <w:rPr>
      <w:b/>
      <w:bCs/>
      <w:smallCap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B2E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ep\AppData\Roaming\Microsoft\Templates\Relat&#243;rio%20de%20estudante%20com%20fotografia%20de%20cap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87844-8E6D-4901-BECF-7ED6D4CAB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 de capa.dotx</Template>
  <TotalTime>1757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Pedro Grilo</cp:lastModifiedBy>
  <cp:revision>10</cp:revision>
  <cp:lastPrinted>2019-01-23T14:28:00Z</cp:lastPrinted>
  <dcterms:created xsi:type="dcterms:W3CDTF">2019-01-06T22:40:00Z</dcterms:created>
  <dcterms:modified xsi:type="dcterms:W3CDTF">2019-04-19T14:20:00Z</dcterms:modified>
</cp:coreProperties>
</file>